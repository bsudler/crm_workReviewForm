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2401"/>
        <w:tblOverlap w:val="never"/>
        <w:tblW w:w="8686" w:type="dxa"/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207"/>
        <w:gridCol w:w="481"/>
        <w:gridCol w:w="1039"/>
        <w:gridCol w:w="682"/>
        <w:gridCol w:w="529"/>
        <w:gridCol w:w="360"/>
        <w:gridCol w:w="1245"/>
        <w:gridCol w:w="526"/>
        <w:gridCol w:w="1419"/>
        <w:gridCol w:w="89"/>
        <w:gridCol w:w="944"/>
        <w:gridCol w:w="1165"/>
      </w:tblGrid>
      <w:tr w:rsidR="00240C2B" w:rsidRPr="00FE01D2" w14:paraId="63679D2B" w14:textId="77777777" w:rsidTr="00272CDB">
        <w:trPr>
          <w:gridAfter w:val="6"/>
          <w:wAfter w:w="5388" w:type="dxa"/>
          <w:trHeight w:val="20"/>
        </w:trPr>
        <w:tc>
          <w:tcPr>
            <w:tcW w:w="207" w:type="dxa"/>
            <w:vMerge w:val="restart"/>
          </w:tcPr>
          <w:p w14:paraId="2F3D2354" w14:textId="77777777" w:rsidR="00240C2B" w:rsidRPr="00FE01D2" w:rsidRDefault="00240C2B" w:rsidP="009E2328">
            <w:pPr>
              <w:rPr>
                <w:rFonts w:ascii="Calibri" w:hAnsi="Calibri" w:cs="Calibri"/>
                <w:i/>
                <w:szCs w:val="16"/>
              </w:rPr>
            </w:pPr>
          </w:p>
        </w:tc>
        <w:tc>
          <w:tcPr>
            <w:tcW w:w="481" w:type="dxa"/>
            <w:vMerge w:val="restart"/>
            <w:tcBorders>
              <w:right w:val="single" w:sz="4" w:space="0" w:color="003300"/>
            </w:tcBorders>
          </w:tcPr>
          <w:p w14:paraId="57811179" w14:textId="77777777" w:rsidR="00272CDB" w:rsidRDefault="00240C2B" w:rsidP="00272CDB">
            <w:pPr>
              <w:pStyle w:val="Heading3wSpaceBefore"/>
              <w:rPr>
                <w:rFonts w:ascii="Calibri" w:hAnsi="Calibri" w:cs="Calibri"/>
                <w:i/>
                <w:sz w:val="16"/>
                <w:szCs w:val="16"/>
              </w:rPr>
            </w:pPr>
            <w:r w:rsidRPr="00FE01D2">
              <w:rPr>
                <w:rFonts w:ascii="Calibri" w:hAnsi="Calibri" w:cs="Calibri"/>
                <w:i/>
                <w:sz w:val="16"/>
                <w:szCs w:val="16"/>
              </w:rPr>
              <w:t>To</w:t>
            </w:r>
          </w:p>
          <w:p w14:paraId="0D88457F" w14:textId="6DEF679A" w:rsidR="00240C2B" w:rsidRPr="00FE01D2" w:rsidRDefault="00457CBC" w:rsidP="00272CDB">
            <w:pPr>
              <w:pStyle w:val="Heading3wSpaceBefore"/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object w:dxaOrig="225" w:dyaOrig="225" w14:anchorId="1D0AEC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pt;height:15pt" o:ole="">
                  <v:imagedata r:id="rId11" o:title=""/>
                </v:shape>
                <w:control r:id="rId12" w:name="CommandButton1" w:shapeid="_x0000_i1027"/>
              </w:object>
            </w:r>
          </w:p>
        </w:tc>
        <w:tc>
          <w:tcPr>
            <w:tcW w:w="2610" w:type="dxa"/>
            <w:gridSpan w:val="4"/>
            <w:tcBorders>
              <w:left w:val="single" w:sz="4" w:space="0" w:color="003300"/>
            </w:tcBorders>
          </w:tcPr>
          <w:p w14:paraId="3FDEDA40" w14:textId="77777777" w:rsidR="00EA205E" w:rsidRPr="00D112FB" w:rsidRDefault="00EA205E" w:rsidP="001F7D3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0C2B" w:rsidRPr="00FE01D2" w14:paraId="10BA9A93" w14:textId="77777777" w:rsidTr="00272CDB">
        <w:trPr>
          <w:gridAfter w:val="6"/>
          <w:wAfter w:w="5388" w:type="dxa"/>
          <w:trHeight w:val="323"/>
        </w:trPr>
        <w:tc>
          <w:tcPr>
            <w:tcW w:w="207" w:type="dxa"/>
            <w:vMerge/>
          </w:tcPr>
          <w:p w14:paraId="1905653F" w14:textId="77777777" w:rsidR="00240C2B" w:rsidRPr="00FE01D2" w:rsidRDefault="00240C2B" w:rsidP="009E2328">
            <w:pPr>
              <w:rPr>
                <w:rFonts w:ascii="Calibri" w:hAnsi="Calibri" w:cs="Calibri"/>
                <w:i/>
                <w:szCs w:val="16"/>
              </w:rPr>
            </w:pPr>
          </w:p>
        </w:tc>
        <w:tc>
          <w:tcPr>
            <w:tcW w:w="481" w:type="dxa"/>
            <w:vMerge/>
            <w:tcBorders>
              <w:right w:val="single" w:sz="4" w:space="0" w:color="003300"/>
            </w:tcBorders>
          </w:tcPr>
          <w:p w14:paraId="7F09E791" w14:textId="77777777" w:rsidR="00240C2B" w:rsidRPr="00FE01D2" w:rsidRDefault="00240C2B" w:rsidP="009E2328">
            <w:pPr>
              <w:pStyle w:val="Heading3wSpaceBefore"/>
              <w:rPr>
                <w:rFonts w:ascii="Calibri" w:hAnsi="Calibri" w:cs="Calibri"/>
                <w:i/>
                <w:sz w:val="16"/>
                <w:szCs w:val="16"/>
              </w:rPr>
            </w:pPr>
          </w:p>
        </w:tc>
        <w:tc>
          <w:tcPr>
            <w:tcW w:w="2610" w:type="dxa"/>
            <w:gridSpan w:val="4"/>
            <w:tcBorders>
              <w:left w:val="single" w:sz="4" w:space="0" w:color="003300"/>
            </w:tcBorders>
          </w:tcPr>
          <w:p w14:paraId="3A05A308" w14:textId="77777777" w:rsidR="009B3ACC" w:rsidRDefault="009B3ACC" w:rsidP="009B3ACC">
            <w:pPr>
              <w:rPr>
                <w:rFonts w:ascii="Calibri" w:hAnsi="Calibri" w:cs="Calibri"/>
                <w:szCs w:val="16"/>
              </w:rPr>
            </w:pPr>
          </w:p>
          <w:p w14:paraId="054C3F67" w14:textId="77777777" w:rsidR="009B3ACC" w:rsidRDefault="009B3ACC" w:rsidP="009B3ACC">
            <w:pPr>
              <w:rPr>
                <w:rFonts w:ascii="Calibri" w:hAnsi="Calibri" w:cs="Calibri"/>
                <w:szCs w:val="16"/>
              </w:rPr>
            </w:pPr>
          </w:p>
          <w:p w14:paraId="59290F8F" w14:textId="77777777" w:rsidR="009B3ACC" w:rsidRDefault="009B3ACC" w:rsidP="009B3ACC">
            <w:pPr>
              <w:rPr>
                <w:rFonts w:ascii="Calibri" w:hAnsi="Calibri" w:cs="Calibri"/>
                <w:szCs w:val="16"/>
              </w:rPr>
            </w:pPr>
          </w:p>
          <w:p w14:paraId="1746C32F" w14:textId="77777777" w:rsidR="00240C2B" w:rsidRPr="00FE01D2" w:rsidRDefault="00240C2B" w:rsidP="009B3ACC">
            <w:pPr>
              <w:rPr>
                <w:rFonts w:ascii="Calibri" w:hAnsi="Calibri" w:cs="Calibri"/>
                <w:szCs w:val="16"/>
              </w:rPr>
            </w:pPr>
          </w:p>
        </w:tc>
      </w:tr>
      <w:tr w:rsidR="009E2328" w:rsidRPr="00FE01D2" w14:paraId="6A5DC841" w14:textId="77777777" w:rsidTr="00FE01D2">
        <w:trPr>
          <w:trHeight w:val="16"/>
        </w:trPr>
        <w:tc>
          <w:tcPr>
            <w:tcW w:w="8686" w:type="dxa"/>
            <w:gridSpan w:val="12"/>
            <w:tcBorders>
              <w:bottom w:val="single" w:sz="4" w:space="0" w:color="999999"/>
            </w:tcBorders>
            <w:vAlign w:val="center"/>
          </w:tcPr>
          <w:p w14:paraId="61C8AB3A" w14:textId="77777777" w:rsidR="009E2328" w:rsidRPr="00FE01D2" w:rsidRDefault="009E2328" w:rsidP="00EF4412">
            <w:pPr>
              <w:rPr>
                <w:rFonts w:ascii="Calibri" w:hAnsi="Calibri" w:cs="Calibri"/>
                <w:szCs w:val="16"/>
              </w:rPr>
            </w:pPr>
          </w:p>
        </w:tc>
      </w:tr>
      <w:tr w:rsidR="007C5E69" w:rsidRPr="00FE01D2" w14:paraId="005A9661" w14:textId="77777777" w:rsidTr="000304A3">
        <w:trPr>
          <w:trHeight w:val="212"/>
        </w:trPr>
        <w:tc>
          <w:tcPr>
            <w:tcW w:w="1727" w:type="dxa"/>
            <w:gridSpan w:val="3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AD84CF1" w14:textId="77777777" w:rsidR="007C5E69" w:rsidRPr="00FE01D2" w:rsidRDefault="007C5E69" w:rsidP="007209E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Case Number</w:t>
            </w:r>
          </w:p>
        </w:tc>
        <w:tc>
          <w:tcPr>
            <w:tcW w:w="1211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70C7F89" w14:textId="77777777" w:rsidR="007C5E69" w:rsidRPr="00FE01D2" w:rsidRDefault="009B3ACC" w:rsidP="007209EC">
            <w:pPr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t>Project Number</w:t>
            </w:r>
          </w:p>
        </w:tc>
        <w:tc>
          <w:tcPr>
            <w:tcW w:w="2131" w:type="dxa"/>
            <w:gridSpan w:val="3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5857745" w14:textId="77777777" w:rsidR="007C5E69" w:rsidRPr="00FE01D2" w:rsidRDefault="007C5E69" w:rsidP="007209E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Room Number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C3D7D5E" w14:textId="77777777" w:rsidR="007C5E69" w:rsidRPr="00FE01D2" w:rsidRDefault="007C5E69" w:rsidP="007209E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Field Technician</w:t>
            </w:r>
          </w:p>
        </w:tc>
        <w:tc>
          <w:tcPr>
            <w:tcW w:w="1033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DFF36D2" w14:textId="77777777" w:rsidR="007C5E69" w:rsidRPr="00FE01D2" w:rsidRDefault="007C5E69" w:rsidP="007C5E69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Date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2E6EE8E" w14:textId="77777777" w:rsidR="007C5E69" w:rsidRPr="00FE01D2" w:rsidRDefault="007C5E69" w:rsidP="002A4A46">
            <w:pPr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t>Time</w:t>
            </w:r>
          </w:p>
        </w:tc>
      </w:tr>
      <w:tr w:rsidR="007C5E69" w:rsidRPr="00FE01D2" w14:paraId="5F5F4E45" w14:textId="77777777" w:rsidTr="00272CDB">
        <w:trPr>
          <w:trHeight w:val="282"/>
        </w:trPr>
        <w:tc>
          <w:tcPr>
            <w:tcW w:w="1727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47C415" w14:textId="77777777" w:rsidR="007C5E69" w:rsidRPr="00FE01D2" w:rsidRDefault="007C5E69" w:rsidP="00F6393D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1211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3A1FFE" w14:textId="77777777" w:rsidR="007C5E69" w:rsidRPr="00FE01D2" w:rsidRDefault="007C5E69" w:rsidP="004513F5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131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EA0446" w14:textId="77777777" w:rsidR="007C5E69" w:rsidRPr="00FE01D2" w:rsidRDefault="007C5E69" w:rsidP="00694846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1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2E9B0" w14:textId="77777777" w:rsidR="007C5E69" w:rsidRPr="00FE01D2" w:rsidRDefault="007C5E69" w:rsidP="00805FC6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1033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BBF33C" w14:textId="77777777" w:rsidR="007C5E69" w:rsidRPr="00FE01D2" w:rsidRDefault="007C5E69" w:rsidP="00F3609D">
            <w:pPr>
              <w:jc w:val="center"/>
              <w:rPr>
                <w:rFonts w:ascii="Calibri" w:hAnsi="Calibri" w:cs="Calibri"/>
                <w:szCs w:val="16"/>
              </w:rPr>
            </w:pPr>
            <w:bookmarkStart w:id="0" w:name="DateTime"/>
          </w:p>
        </w:tc>
        <w:bookmarkEnd w:id="0"/>
        <w:tc>
          <w:tcPr>
            <w:tcW w:w="116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6F06A9" w14:textId="77777777" w:rsidR="007C5E69" w:rsidRPr="00FE01D2" w:rsidRDefault="007C5E69" w:rsidP="004513F5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</w:tr>
      <w:tr w:rsidR="00D76BE4" w:rsidRPr="00FE01D2" w14:paraId="563CEBE6" w14:textId="77777777" w:rsidTr="00FE01D2">
        <w:trPr>
          <w:trHeight w:val="111"/>
        </w:trPr>
        <w:tc>
          <w:tcPr>
            <w:tcW w:w="8686" w:type="dxa"/>
            <w:gridSpan w:val="12"/>
            <w:tcBorders>
              <w:bottom w:val="single" w:sz="4" w:space="0" w:color="999999"/>
            </w:tcBorders>
            <w:shd w:val="clear" w:color="auto" w:fill="FFFFFF"/>
            <w:vAlign w:val="center"/>
          </w:tcPr>
          <w:p w14:paraId="664A94D7" w14:textId="77777777" w:rsidR="00D76BE4" w:rsidRPr="00FE01D2" w:rsidRDefault="00D76BE4" w:rsidP="00D76BE4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 xml:space="preserve"> Reported Problem:</w:t>
            </w:r>
          </w:p>
        </w:tc>
      </w:tr>
      <w:tr w:rsidR="00EF4412" w:rsidRPr="00FE01D2" w14:paraId="05B163DA" w14:textId="77777777" w:rsidTr="00EF4412">
        <w:trPr>
          <w:trHeight w:val="1784"/>
        </w:trPr>
        <w:tc>
          <w:tcPr>
            <w:tcW w:w="8686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32B0B1" w14:textId="77777777" w:rsidR="00EF4412" w:rsidRPr="00FE01D2" w:rsidRDefault="00EF4412" w:rsidP="004513F5">
            <w:pPr>
              <w:rPr>
                <w:rFonts w:ascii="Calibri" w:hAnsi="Calibri" w:cs="Calibri"/>
                <w:szCs w:val="16"/>
              </w:rPr>
            </w:pPr>
          </w:p>
        </w:tc>
      </w:tr>
      <w:tr w:rsidR="00EF4412" w:rsidRPr="00FE01D2" w14:paraId="7F6F961F" w14:textId="77777777" w:rsidTr="00FE01D2">
        <w:trPr>
          <w:trHeight w:val="48"/>
        </w:trPr>
        <w:tc>
          <w:tcPr>
            <w:tcW w:w="8686" w:type="dxa"/>
            <w:gridSpan w:val="12"/>
            <w:tcBorders>
              <w:bottom w:val="single" w:sz="4" w:space="0" w:color="999999"/>
            </w:tcBorders>
            <w:shd w:val="clear" w:color="auto" w:fill="FFFFFF"/>
            <w:vAlign w:val="center"/>
          </w:tcPr>
          <w:p w14:paraId="015044E4" w14:textId="77777777" w:rsidR="00EF4412" w:rsidRPr="00FE01D2" w:rsidRDefault="00EF4412" w:rsidP="00EF4412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Resolution Notes:</w:t>
            </w:r>
          </w:p>
        </w:tc>
      </w:tr>
      <w:tr w:rsidR="00EF4412" w:rsidRPr="00FE01D2" w14:paraId="69AB2627" w14:textId="77777777" w:rsidTr="00EF4412">
        <w:trPr>
          <w:trHeight w:val="1802"/>
        </w:trPr>
        <w:tc>
          <w:tcPr>
            <w:tcW w:w="8686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6DF2569" w14:textId="77777777" w:rsidR="00EF4412" w:rsidRPr="00FE01D2" w:rsidRDefault="00EF4412" w:rsidP="004A3839">
            <w:pPr>
              <w:rPr>
                <w:rFonts w:ascii="Calibri" w:hAnsi="Calibri" w:cs="Calibri"/>
                <w:szCs w:val="16"/>
              </w:rPr>
            </w:pPr>
          </w:p>
        </w:tc>
      </w:tr>
      <w:tr w:rsidR="00C71E5C" w:rsidRPr="00FE01D2" w14:paraId="65B8071E" w14:textId="77777777" w:rsidTr="00FE01D2">
        <w:trPr>
          <w:trHeight w:val="16"/>
        </w:trPr>
        <w:tc>
          <w:tcPr>
            <w:tcW w:w="8686" w:type="dxa"/>
            <w:gridSpan w:val="1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5E38D7E" w14:textId="77777777" w:rsidR="00C71E5C" w:rsidRPr="00FE01D2" w:rsidRDefault="00C71E5C" w:rsidP="00C71E5C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E1472E" w:rsidRPr="00FE01D2" w14:paraId="1AB0241E" w14:textId="77777777" w:rsidTr="000304A3">
        <w:trPr>
          <w:trHeight w:val="83"/>
        </w:trPr>
        <w:tc>
          <w:tcPr>
            <w:tcW w:w="24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FF5FCC3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Complete? (Yes/No)</w:t>
            </w:r>
          </w:p>
        </w:tc>
        <w:tc>
          <w:tcPr>
            <w:tcW w:w="21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7AEEB022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Warranty? (Yes/No)</w:t>
            </w:r>
          </w:p>
        </w:tc>
        <w:tc>
          <w:tcPr>
            <w:tcW w:w="20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31E80CC0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Hours</w:t>
            </w:r>
          </w:p>
        </w:tc>
        <w:tc>
          <w:tcPr>
            <w:tcW w:w="21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E3DFA18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Rate</w:t>
            </w:r>
          </w:p>
        </w:tc>
      </w:tr>
      <w:tr w:rsidR="00E1472E" w:rsidRPr="00FE01D2" w14:paraId="781F46E6" w14:textId="77777777" w:rsidTr="00272CDB">
        <w:trPr>
          <w:trHeight w:val="101"/>
        </w:trPr>
        <w:tc>
          <w:tcPr>
            <w:tcW w:w="24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72664B9E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596FD97E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0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32F7A299" w14:textId="77777777" w:rsidR="00E1472E" w:rsidRPr="00FE01D2" w:rsidRDefault="00E1472E" w:rsidP="00C71E5C">
            <w:pPr>
              <w:pStyle w:val="Amount"/>
              <w:framePr w:hSpace="0" w:wrap="auto" w:vAnchor="margin" w:hAnchor="text" w:xAlign="left" w:yAlign="inline"/>
              <w:suppressOverlap w:val="0"/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1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612589AB" w14:textId="77777777" w:rsidR="00E1472E" w:rsidRPr="00FE01D2" w:rsidRDefault="00E1472E" w:rsidP="00C71E5C">
            <w:pPr>
              <w:pStyle w:val="Amount"/>
              <w:framePr w:hSpace="0" w:wrap="auto" w:vAnchor="margin" w:hAnchor="text" w:xAlign="left" w:yAlign="inline"/>
              <w:suppressOverlap w:val="0"/>
              <w:jc w:val="center"/>
              <w:rPr>
                <w:rFonts w:ascii="Calibri" w:hAnsi="Calibri" w:cs="Calibri"/>
                <w:szCs w:val="16"/>
              </w:rPr>
            </w:pPr>
          </w:p>
        </w:tc>
      </w:tr>
      <w:tr w:rsidR="00C71E5C" w:rsidRPr="00FE01D2" w14:paraId="288A726F" w14:textId="77777777" w:rsidTr="00FE01D2">
        <w:trPr>
          <w:trHeight w:val="128"/>
        </w:trPr>
        <w:tc>
          <w:tcPr>
            <w:tcW w:w="8686" w:type="dxa"/>
            <w:gridSpan w:val="1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2EFE754" w14:textId="77777777" w:rsidR="00C71E5C" w:rsidRPr="00FE01D2" w:rsidRDefault="00C71E5C" w:rsidP="00C71E5C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C71E5C" w:rsidRPr="00FE01D2" w14:paraId="40119AD4" w14:textId="77777777" w:rsidTr="00F07606">
        <w:trPr>
          <w:trHeight w:val="1046"/>
        </w:trPr>
        <w:tc>
          <w:tcPr>
            <w:tcW w:w="8686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254DBE5" w14:textId="77777777" w:rsidR="00C71E5C" w:rsidRDefault="00C71E5C" w:rsidP="00C71E5C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Comments / Open Issues:</w:t>
            </w:r>
          </w:p>
          <w:p w14:paraId="6C84DCA5" w14:textId="77777777" w:rsidR="00821F86" w:rsidRPr="00FE01D2" w:rsidRDefault="00821F86" w:rsidP="00C71E5C">
            <w:pPr>
              <w:rPr>
                <w:rFonts w:ascii="Calibri" w:hAnsi="Calibri" w:cs="Calibri"/>
                <w:szCs w:val="16"/>
              </w:rPr>
            </w:pPr>
          </w:p>
        </w:tc>
      </w:tr>
      <w:tr w:rsidR="00C71E5C" w:rsidRPr="00FE01D2" w14:paraId="7F1E9B03" w14:textId="77777777" w:rsidTr="00F07606">
        <w:trPr>
          <w:trHeight w:val="232"/>
        </w:trPr>
        <w:tc>
          <w:tcPr>
            <w:tcW w:w="8686" w:type="dxa"/>
            <w:gridSpan w:val="12"/>
            <w:tcBorders>
              <w:top w:val="single" w:sz="4" w:space="0" w:color="999999"/>
            </w:tcBorders>
            <w:shd w:val="clear" w:color="auto" w:fill="FFFFFF"/>
            <w:vAlign w:val="center"/>
          </w:tcPr>
          <w:p w14:paraId="7E6D9EA3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</w:p>
          <w:p w14:paraId="4E6BDB6F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Client Signature ______________________________________________  Date _____________________</w:t>
            </w:r>
          </w:p>
          <w:p w14:paraId="1ACE13DC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</w:p>
          <w:p w14:paraId="6EDC8CED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</w:p>
          <w:p w14:paraId="1E174E2B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Technician __________________________________________________  Date _____________________</w:t>
            </w:r>
          </w:p>
        </w:tc>
      </w:tr>
    </w:tbl>
    <w:p w14:paraId="542DC8A9" w14:textId="77777777" w:rsidR="00065EBB" w:rsidRPr="00FE01D2" w:rsidRDefault="00D034B5" w:rsidP="00065EBB">
      <w:pPr>
        <w:rPr>
          <w:rFonts w:ascii="Calibri" w:hAnsi="Calibri" w:cs="Calibri"/>
          <w:szCs w:val="16"/>
        </w:rPr>
      </w:pPr>
      <w:r>
        <w:rPr>
          <w:rFonts w:ascii="Calibri" w:hAnsi="Calibri" w:cs="Calibri"/>
          <w:noProof/>
          <w:szCs w:val="16"/>
        </w:rPr>
        <w:drawing>
          <wp:anchor distT="0" distB="0" distL="114300" distR="114300" simplePos="0" relativeHeight="251657216" behindDoc="0" locked="0" layoutInCell="1" allowOverlap="1" wp14:anchorId="471249F7" wp14:editId="7BC7A5DB">
            <wp:simplePos x="0" y="0"/>
            <wp:positionH relativeFrom="margin">
              <wp:posOffset>5010150</wp:posOffset>
            </wp:positionH>
            <wp:positionV relativeFrom="page">
              <wp:posOffset>695325</wp:posOffset>
            </wp:positionV>
            <wp:extent cx="692150" cy="692150"/>
            <wp:effectExtent l="0" t="0" r="0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yTech_logo_FNL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DDEC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089A178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B044072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D295D08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6E2F36A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BA11EEC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F2C0F6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8581A8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6FE1EF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DF6712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25F97F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855E4E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23C3E3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0C2C00A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0F21C88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1E16D64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D276FE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1CFDED42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483B0C0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B20A34B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0E25638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  <w:bookmarkStart w:id="1" w:name="_GoBack"/>
      <w:bookmarkEnd w:id="1"/>
    </w:p>
    <w:p w14:paraId="4B678EA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ED966E0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54C8C0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4A48430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670269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7863491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29B8F3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4D22A9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1DB8B53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20C574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E7CC191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31AA6C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07DD91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6FF3B2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88D062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53309B2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207DC9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2A6480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026E13B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E9B6B5A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B722A2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5C7AE1A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86EDB0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FD6B07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A3C427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4CE670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D547B4C" w14:textId="77777777" w:rsidR="00DC09EE" w:rsidRPr="00FE01D2" w:rsidRDefault="00E1472E" w:rsidP="00065EBB">
      <w:pPr>
        <w:tabs>
          <w:tab w:val="left" w:pos="2550"/>
        </w:tabs>
        <w:rPr>
          <w:rFonts w:ascii="Calibri" w:hAnsi="Calibri" w:cs="Calibri"/>
          <w:szCs w:val="16"/>
        </w:rPr>
      </w:pPr>
      <w:r>
        <w:rPr>
          <w:rFonts w:ascii="Calibri" w:hAnsi="Calibri" w:cs="Calibri"/>
          <w:noProof/>
          <w:szCs w:val="16"/>
        </w:rPr>
        <w:drawing>
          <wp:anchor distT="0" distB="0" distL="114300" distR="114300" simplePos="0" relativeHeight="251658240" behindDoc="0" locked="0" layoutInCell="1" allowOverlap="1" wp14:anchorId="29B57109" wp14:editId="21D325B2">
            <wp:simplePos x="0" y="0"/>
            <wp:positionH relativeFrom="column">
              <wp:posOffset>371475</wp:posOffset>
            </wp:positionH>
            <wp:positionV relativeFrom="paragraph">
              <wp:posOffset>1629084</wp:posOffset>
            </wp:positionV>
            <wp:extent cx="1498257" cy="399432"/>
            <wp:effectExtent l="0" t="0" r="6985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nsoryTech_logo_FNL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257" cy="39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09EE" w:rsidRPr="00FE01D2" w:rsidSect="00C71E5C">
      <w:headerReference w:type="even" r:id="rId15"/>
      <w:headerReference w:type="default" r:id="rId16"/>
      <w:footerReference w:type="default" r:id="rId17"/>
      <w:pgSz w:w="12240" w:h="15840" w:code="1"/>
      <w:pgMar w:top="2160" w:right="1080" w:bottom="2880" w:left="1080" w:header="720" w:footer="2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DEED" w14:textId="77777777" w:rsidR="000304A3" w:rsidRDefault="000304A3">
      <w:r>
        <w:separator/>
      </w:r>
    </w:p>
  </w:endnote>
  <w:endnote w:type="continuationSeparator" w:id="0">
    <w:p w14:paraId="195413B5" w14:textId="77777777" w:rsidR="000304A3" w:rsidRDefault="0003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E5A0D" w14:textId="77777777" w:rsidR="00C71E5C" w:rsidRDefault="00D034B5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31BB62" wp14:editId="4DEE8B9F">
              <wp:simplePos x="0" y="0"/>
              <wp:positionH relativeFrom="page">
                <wp:posOffset>4148455</wp:posOffset>
              </wp:positionH>
              <wp:positionV relativeFrom="page">
                <wp:posOffset>8815070</wp:posOffset>
              </wp:positionV>
              <wp:extent cx="2480945" cy="671830"/>
              <wp:effectExtent l="0" t="4445" r="0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0945" cy="671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559AB" w14:textId="77777777" w:rsidR="00C71E5C" w:rsidRPr="003B2368" w:rsidRDefault="00C71E5C" w:rsidP="00634D2A">
                          <w:pPr>
                            <w:pStyle w:val="FooterAddress"/>
                          </w:pPr>
                          <w:r w:rsidRPr="003B2368">
                            <w:rPr>
                              <w:rStyle w:val="Heading3Char"/>
                            </w:rPr>
                            <w:t>Phone</w:t>
                          </w:r>
                          <w:r w:rsidRPr="003B2368">
                            <w:tab/>
                          </w:r>
                          <w:r w:rsidR="00E1472E">
                            <w:t>800-488-4336</w:t>
                          </w:r>
                        </w:p>
                        <w:p w14:paraId="3D6DC2D2" w14:textId="77777777" w:rsidR="00C71E5C" w:rsidRPr="003B2368" w:rsidRDefault="00C71E5C" w:rsidP="00634D2A">
                          <w:pPr>
                            <w:pStyle w:val="FooterAddress"/>
                          </w:pPr>
                          <w:r>
                            <w:rPr>
                              <w:rStyle w:val="Heading3Char"/>
                            </w:rPr>
                            <w:t>Fax</w:t>
                          </w:r>
                          <w:r w:rsidRPr="003B2368">
                            <w:tab/>
                          </w:r>
                          <w:r w:rsidR="00E1472E">
                            <w:t>317-347-</w:t>
                          </w:r>
                          <w:r>
                            <w:t>5262</w:t>
                          </w:r>
                        </w:p>
                        <w:p w14:paraId="36D7D9FE" w14:textId="2978D4BC" w:rsidR="00C71E5C" w:rsidRPr="003B2368" w:rsidRDefault="00C71E5C" w:rsidP="00634D2A">
                          <w:pPr>
                            <w:pStyle w:val="FooterAddress"/>
                          </w:pPr>
                          <w:r w:rsidRPr="003B2368">
                            <w:rPr>
                              <w:rStyle w:val="Heading3Char"/>
                            </w:rPr>
                            <w:t>E</w:t>
                          </w:r>
                          <w:r w:rsidR="00821F86">
                            <w:rPr>
                              <w:rStyle w:val="Heading3Char"/>
                            </w:rPr>
                            <w:t>mail</w:t>
                          </w:r>
                          <w:r w:rsidRPr="003B2368">
                            <w:tab/>
                          </w:r>
                          <w:r w:rsidR="00E1472E">
                            <w:t>csc</w:t>
                          </w:r>
                          <w:r>
                            <w:t>@</w:t>
                          </w:r>
                          <w:r w:rsidR="0040131C">
                            <w:t>diversifiedus</w:t>
                          </w:r>
                          <w:r>
                            <w:t>.com</w:t>
                          </w:r>
                        </w:p>
                        <w:p w14:paraId="11D2A7BD" w14:textId="225CD072" w:rsidR="00C71E5C" w:rsidRPr="003B2368" w:rsidRDefault="00C71E5C" w:rsidP="00634D2A">
                          <w:pPr>
                            <w:pStyle w:val="FooterAddress"/>
                          </w:pPr>
                          <w:r w:rsidRPr="003B2368">
                            <w:rPr>
                              <w:rStyle w:val="Heading3Char"/>
                            </w:rPr>
                            <w:t>Web</w:t>
                          </w:r>
                          <w:r>
                            <w:rPr>
                              <w:rStyle w:val="Heading3Char"/>
                            </w:rPr>
                            <w:t>site</w:t>
                          </w:r>
                          <w:r w:rsidRPr="003B2368">
                            <w:tab/>
                          </w:r>
                          <w:r>
                            <w:t>www.</w:t>
                          </w:r>
                          <w:r w:rsidR="0040131C">
                            <w:t>diversifiedus</w:t>
                          </w:r>
                          <w: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31BB6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26.65pt;margin-top:694.1pt;width:195.35pt;height:52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EMuA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" filled="f" stroked="f">
              <v:textbox>
                <w:txbxContent>
                  <w:p w14:paraId="17A559AB" w14:textId="77777777" w:rsidR="00C71E5C" w:rsidRPr="003B2368" w:rsidRDefault="00C71E5C" w:rsidP="00634D2A">
                    <w:pPr>
                      <w:pStyle w:val="FooterAddress"/>
                    </w:pPr>
                    <w:r w:rsidRPr="003B2368">
                      <w:rPr>
                        <w:rStyle w:val="Heading3Char"/>
                      </w:rPr>
                      <w:t>Phone</w:t>
                    </w:r>
                    <w:r w:rsidRPr="003B2368">
                      <w:tab/>
                    </w:r>
                    <w:r w:rsidR="00E1472E">
                      <w:t>800-488-4336</w:t>
                    </w:r>
                  </w:p>
                  <w:p w14:paraId="3D6DC2D2" w14:textId="77777777" w:rsidR="00C71E5C" w:rsidRPr="003B2368" w:rsidRDefault="00C71E5C" w:rsidP="00634D2A">
                    <w:pPr>
                      <w:pStyle w:val="FooterAddress"/>
                    </w:pPr>
                    <w:r>
                      <w:rPr>
                        <w:rStyle w:val="Heading3Char"/>
                      </w:rPr>
                      <w:t>Fax</w:t>
                    </w:r>
                    <w:r w:rsidRPr="003B2368">
                      <w:tab/>
                    </w:r>
                    <w:r w:rsidR="00E1472E">
                      <w:t>317-347-</w:t>
                    </w:r>
                    <w:r>
                      <w:t>5262</w:t>
                    </w:r>
                  </w:p>
                  <w:p w14:paraId="36D7D9FE" w14:textId="2978D4BC" w:rsidR="00C71E5C" w:rsidRPr="003B2368" w:rsidRDefault="00C71E5C" w:rsidP="00634D2A">
                    <w:pPr>
                      <w:pStyle w:val="FooterAddress"/>
                    </w:pPr>
                    <w:r w:rsidRPr="003B2368">
                      <w:rPr>
                        <w:rStyle w:val="Heading3Char"/>
                      </w:rPr>
                      <w:t>E</w:t>
                    </w:r>
                    <w:r w:rsidR="00821F86">
                      <w:rPr>
                        <w:rStyle w:val="Heading3Char"/>
                      </w:rPr>
                      <w:t>mail</w:t>
                    </w:r>
                    <w:r w:rsidRPr="003B2368">
                      <w:tab/>
                    </w:r>
                    <w:r w:rsidR="00E1472E">
                      <w:t>csc</w:t>
                    </w:r>
                    <w:r>
                      <w:t>@</w:t>
                    </w:r>
                    <w:r w:rsidR="0040131C">
                      <w:t>diversifiedus</w:t>
                    </w:r>
                    <w:r>
                      <w:t>.com</w:t>
                    </w:r>
                  </w:p>
                  <w:p w14:paraId="11D2A7BD" w14:textId="225CD072" w:rsidR="00C71E5C" w:rsidRPr="003B2368" w:rsidRDefault="00C71E5C" w:rsidP="00634D2A">
                    <w:pPr>
                      <w:pStyle w:val="FooterAddress"/>
                    </w:pPr>
                    <w:r w:rsidRPr="003B2368">
                      <w:rPr>
                        <w:rStyle w:val="Heading3Char"/>
                      </w:rPr>
                      <w:t>Web</w:t>
                    </w:r>
                    <w:r>
                      <w:rPr>
                        <w:rStyle w:val="Heading3Char"/>
                      </w:rPr>
                      <w:t>site</w:t>
                    </w:r>
                    <w:r w:rsidRPr="003B2368">
                      <w:tab/>
                    </w:r>
                    <w:r>
                      <w:t>www.</w:t>
                    </w:r>
                    <w:r w:rsidR="0040131C">
                      <w:t>diversifiedus</w:t>
                    </w:r>
                    <w:r>
                      <w:t>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6F379D" wp14:editId="6CB56E9B">
              <wp:simplePos x="0" y="0"/>
              <wp:positionH relativeFrom="page">
                <wp:posOffset>2680335</wp:posOffset>
              </wp:positionH>
              <wp:positionV relativeFrom="page">
                <wp:posOffset>8816340</wp:posOffset>
              </wp:positionV>
              <wp:extent cx="1320165" cy="670560"/>
              <wp:effectExtent l="381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165" cy="670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6F5C2" w14:textId="700177B5" w:rsidR="00C71E5C" w:rsidRDefault="0040131C" w:rsidP="00634D2A">
                          <w:pPr>
                            <w:pStyle w:val="FooterAddress"/>
                          </w:pPr>
                          <w:r>
                            <w:t>Diversified</w:t>
                          </w:r>
                        </w:p>
                        <w:p w14:paraId="307EDFE8" w14:textId="77777777" w:rsidR="00C71E5C" w:rsidRPr="00634D2A" w:rsidRDefault="00C71E5C" w:rsidP="00634D2A">
                          <w:pPr>
                            <w:pStyle w:val="FooterAddress"/>
                          </w:pPr>
                          <w:r>
                            <w:t>6951 Corporate Circle</w:t>
                          </w:r>
                        </w:p>
                        <w:p w14:paraId="0E608540" w14:textId="77777777" w:rsidR="00C71E5C" w:rsidRPr="00634D2A" w:rsidRDefault="00C71E5C" w:rsidP="00634D2A">
                          <w:pPr>
                            <w:pStyle w:val="FooterAddress"/>
                          </w:pPr>
                          <w:r>
                            <w:t>Indianapolis IN 46278</w:t>
                          </w:r>
                        </w:p>
                        <w:p w14:paraId="27E4A40B" w14:textId="77777777" w:rsidR="00C71E5C" w:rsidRPr="00634D2A" w:rsidRDefault="00C71E5C" w:rsidP="00634D2A">
                          <w:pPr>
                            <w:pStyle w:val="FooterAddress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F379D" id="Text Box 9" o:spid="_x0000_s1027" type="#_x0000_t202" style="position:absolute;margin-left:211.05pt;margin-top:694.2pt;width:103.95pt;height:5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" filled="f" stroked="f">
              <v:textbox>
                <w:txbxContent>
                  <w:p w14:paraId="2D36F5C2" w14:textId="700177B5" w:rsidR="00C71E5C" w:rsidRDefault="0040131C" w:rsidP="00634D2A">
                    <w:pPr>
                      <w:pStyle w:val="FooterAddress"/>
                    </w:pPr>
                    <w:r>
                      <w:t>Diversified</w:t>
                    </w:r>
                  </w:p>
                  <w:p w14:paraId="307EDFE8" w14:textId="77777777" w:rsidR="00C71E5C" w:rsidRPr="00634D2A" w:rsidRDefault="00C71E5C" w:rsidP="00634D2A">
                    <w:pPr>
                      <w:pStyle w:val="FooterAddress"/>
                    </w:pPr>
                    <w:r>
                      <w:t>6951 Corporate Circle</w:t>
                    </w:r>
                  </w:p>
                  <w:p w14:paraId="0E608540" w14:textId="77777777" w:rsidR="00C71E5C" w:rsidRPr="00634D2A" w:rsidRDefault="00C71E5C" w:rsidP="00634D2A">
                    <w:pPr>
                      <w:pStyle w:val="FooterAddress"/>
                    </w:pPr>
                    <w:r>
                      <w:t>Indianapolis IN 46278</w:t>
                    </w:r>
                  </w:p>
                  <w:p w14:paraId="27E4A40B" w14:textId="77777777" w:rsidR="00C71E5C" w:rsidRPr="00634D2A" w:rsidRDefault="00C71E5C" w:rsidP="00634D2A">
                    <w:pPr>
                      <w:pStyle w:val="Footer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6111B8" wp14:editId="561BA627">
              <wp:simplePos x="0" y="0"/>
              <wp:positionH relativeFrom="column">
                <wp:posOffset>227965</wp:posOffset>
              </wp:positionH>
              <wp:positionV relativeFrom="paragraph">
                <wp:posOffset>11430</wp:posOffset>
              </wp:positionV>
              <wp:extent cx="5944235" cy="1235075"/>
              <wp:effectExtent l="0" t="0" r="18415" b="22225"/>
              <wp:wrapNone/>
              <wp:docPr id="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235" cy="1235075"/>
                        <a:chOff x="1439" y="13217"/>
                        <a:chExt cx="9361" cy="194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1439" y="13217"/>
                          <a:ext cx="9360" cy="19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"/>
                      <wps:cNvCnPr/>
                      <wps:spPr bwMode="auto">
                        <a:xfrm>
                          <a:off x="1440" y="15162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F1F85A" id="Group 11" o:spid="_x0000_s1026" style="position:absolute;margin-left:17.95pt;margin-top:.9pt;width:468.05pt;height:97.25pt;z-index:-251657216" coordorigin="1439,13217" coordsize="9361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">
              <v:rect id="Rectangle 6" o:spid="_x0000_s1027" style="position:absolute;left:1439;top:13217;width:9360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" fillcolor="#f6f8fb [180]" stroked="f">
                <v:fill color2="#cad9eb [980]" rotate="t" colors="0 #f6f9fc;48497f #b0c6e1;54395f #b0c6e1;1 #cad9eb" focus="100%" type="gradient"/>
              </v:rect>
              <v:line id="Line 7" o:spid="_x0000_s1028" style="position:absolute;visibility:visible;mso-wrap-style:square" from="1440,15162" to="10800,1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" strokecolor="#4f81bd [3204]" strokeweight="3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E43D9" w14:textId="77777777" w:rsidR="000304A3" w:rsidRDefault="000304A3">
      <w:r>
        <w:separator/>
      </w:r>
    </w:p>
  </w:footnote>
  <w:footnote w:type="continuationSeparator" w:id="0">
    <w:p w14:paraId="130E5C26" w14:textId="77777777" w:rsidR="000304A3" w:rsidRDefault="00030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425A" w14:textId="77777777" w:rsidR="000313CC" w:rsidRDefault="001B52EE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26B67" w14:textId="77777777" w:rsidR="00C71E5C" w:rsidRPr="008A77E6" w:rsidRDefault="00D034B5" w:rsidP="00AB2CDC">
    <w:pPr>
      <w:pStyle w:val="Heading1"/>
      <w:jc w:val="left"/>
      <w:rPr>
        <w:rFonts w:ascii="Calibri" w:hAnsi="Calibri"/>
        <w:sz w:val="28"/>
        <w:szCs w:val="28"/>
      </w:rPr>
    </w:pPr>
    <w:r>
      <w:rPr>
        <w:rFonts w:ascii="Calibri" w:hAnsi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EF2F045" wp14:editId="639CAF45">
              <wp:simplePos x="0" y="0"/>
              <wp:positionH relativeFrom="column">
                <wp:posOffset>234315</wp:posOffset>
              </wp:positionH>
              <wp:positionV relativeFrom="paragraph">
                <wp:posOffset>-7620</wp:posOffset>
              </wp:positionV>
              <wp:extent cx="5944235" cy="1217930"/>
              <wp:effectExtent l="0" t="0" r="18415" b="1270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235" cy="1217930"/>
                        <a:chOff x="1440" y="950"/>
                        <a:chExt cx="9361" cy="1918"/>
                      </a:xfr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16200000" scaled="1"/>
                        <a:tileRect/>
                      </a:gradFill>
                    </wpg:grpSpPr>
                    <wps:wsp>
                      <wps:cNvPr id="7" name="Rectangle 1"/>
                      <wps:cNvSpPr>
                        <a:spLocks noChangeArrowheads="1"/>
                      </wps:cNvSpPr>
                      <wps:spPr bwMode="auto">
                        <a:xfrm>
                          <a:off x="1441" y="950"/>
                          <a:ext cx="9360" cy="1918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3"/>
                      <wps:cNvCnPr/>
                      <wps:spPr bwMode="auto">
                        <a:xfrm>
                          <a:off x="1440" y="973"/>
                          <a:ext cx="9360" cy="0"/>
                        </a:xfrm>
                        <a:prstGeom prst="line">
                          <a:avLst/>
                        </a:prstGeom>
                        <a:grpFill/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5FE0B8" id="Group 4" o:spid="_x0000_s1026" style="position:absolute;margin-left:18.45pt;margin-top:-.6pt;width:468.05pt;height:95.9pt;z-index:-251660288" coordorigin="1440,950" coordsize="9361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">
              <v:rect id="Rectangle 1" o:spid="_x0000_s1027" style="position:absolute;left:1441;top:950;width:9360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<v:line id="Line 3" o:spid="_x0000_s1028" style="position:absolute;visibility:visible;mso-wrap-style:square" from="1440,973" to="10800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</v:group>
          </w:pict>
        </mc:Fallback>
      </mc:AlternateContent>
    </w:r>
  </w:p>
  <w:p w14:paraId="064F1033" w14:textId="77777777" w:rsidR="00C71E5C" w:rsidRPr="008A77E6" w:rsidRDefault="00C71E5C" w:rsidP="00AB2CDC">
    <w:pPr>
      <w:pStyle w:val="Heading2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Work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EB6"/>
    <w:multiLevelType w:val="hybridMultilevel"/>
    <w:tmpl w:val="19EA826C"/>
    <w:lvl w:ilvl="0" w:tplc="7452EF68">
      <w:numFmt w:val="bullet"/>
      <w:lvlText w:val="-"/>
      <w:lvlJc w:val="left"/>
      <w:pPr>
        <w:ind w:left="2655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56324"/>
    <w:multiLevelType w:val="hybridMultilevel"/>
    <w:tmpl w:val="BB6499EE"/>
    <w:lvl w:ilvl="0" w:tplc="CADAA342">
      <w:start w:val="3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A2F23"/>
    <w:multiLevelType w:val="hybridMultilevel"/>
    <w:tmpl w:val="22F8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20624"/>
    <w:multiLevelType w:val="hybridMultilevel"/>
    <w:tmpl w:val="F6FCD68C"/>
    <w:lvl w:ilvl="0" w:tplc="D68A11AA">
      <w:start w:val="1"/>
      <w:numFmt w:val="decimal"/>
      <w:lvlText w:val="%1.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64352"/>
    <w:multiLevelType w:val="hybridMultilevel"/>
    <w:tmpl w:val="483450EC"/>
    <w:lvl w:ilvl="0" w:tplc="D8FE22EE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17CFB"/>
    <w:multiLevelType w:val="hybridMultilevel"/>
    <w:tmpl w:val="57C8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2651F"/>
    <w:multiLevelType w:val="hybridMultilevel"/>
    <w:tmpl w:val="56F2E7E2"/>
    <w:lvl w:ilvl="0" w:tplc="E8B4DD16">
      <w:start w:val="3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603D9"/>
    <w:multiLevelType w:val="hybridMultilevel"/>
    <w:tmpl w:val="6D84F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16948"/>
    <w:multiLevelType w:val="hybridMultilevel"/>
    <w:tmpl w:val="5BA66A9C"/>
    <w:lvl w:ilvl="0" w:tplc="17EAD1C8">
      <w:start w:val="2"/>
      <w:numFmt w:val="bullet"/>
      <w:lvlText w:val="-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78841B0"/>
    <w:multiLevelType w:val="hybridMultilevel"/>
    <w:tmpl w:val="6F1C13C0"/>
    <w:lvl w:ilvl="0" w:tplc="A4D28226">
      <w:start w:val="10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C5D48"/>
    <w:multiLevelType w:val="hybridMultilevel"/>
    <w:tmpl w:val="6E0C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25C0D"/>
    <w:multiLevelType w:val="hybridMultilevel"/>
    <w:tmpl w:val="C244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927ED"/>
    <w:multiLevelType w:val="hybridMultilevel"/>
    <w:tmpl w:val="FAB494BC"/>
    <w:lvl w:ilvl="0" w:tplc="2B7A5666">
      <w:start w:val="101"/>
      <w:numFmt w:val="decimal"/>
      <w:lvlText w:val="%1"/>
      <w:lvlJc w:val="left"/>
      <w:pPr>
        <w:ind w:left="720" w:hanging="360"/>
      </w:pPr>
      <w:rPr>
        <w:rFonts w:ascii="Tahoma" w:hAnsi="Tahoma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0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>
      <o:colormru v:ext="edit" colors="#dadf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04A3"/>
    <w:rsid w:val="00000427"/>
    <w:rsid w:val="000030E7"/>
    <w:rsid w:val="00007760"/>
    <w:rsid w:val="0001176B"/>
    <w:rsid w:val="00012DBF"/>
    <w:rsid w:val="00014C19"/>
    <w:rsid w:val="0001749E"/>
    <w:rsid w:val="00020ABE"/>
    <w:rsid w:val="0002114D"/>
    <w:rsid w:val="000226B3"/>
    <w:rsid w:val="000226BA"/>
    <w:rsid w:val="000232F7"/>
    <w:rsid w:val="00024B88"/>
    <w:rsid w:val="00026755"/>
    <w:rsid w:val="000304A3"/>
    <w:rsid w:val="000313CC"/>
    <w:rsid w:val="00041B9B"/>
    <w:rsid w:val="00045105"/>
    <w:rsid w:val="00045629"/>
    <w:rsid w:val="00045ACA"/>
    <w:rsid w:val="00045CD6"/>
    <w:rsid w:val="00047669"/>
    <w:rsid w:val="00050C11"/>
    <w:rsid w:val="00052758"/>
    <w:rsid w:val="00052F94"/>
    <w:rsid w:val="00053776"/>
    <w:rsid w:val="000538CC"/>
    <w:rsid w:val="00053E64"/>
    <w:rsid w:val="000542EA"/>
    <w:rsid w:val="0006015A"/>
    <w:rsid w:val="00063473"/>
    <w:rsid w:val="00065EBB"/>
    <w:rsid w:val="00067FFE"/>
    <w:rsid w:val="00072621"/>
    <w:rsid w:val="00072DF5"/>
    <w:rsid w:val="00074306"/>
    <w:rsid w:val="000813AC"/>
    <w:rsid w:val="00082760"/>
    <w:rsid w:val="00095605"/>
    <w:rsid w:val="000A0436"/>
    <w:rsid w:val="000A4336"/>
    <w:rsid w:val="000A5694"/>
    <w:rsid w:val="000A5F79"/>
    <w:rsid w:val="000B079B"/>
    <w:rsid w:val="000B198A"/>
    <w:rsid w:val="000B57F9"/>
    <w:rsid w:val="000B75E8"/>
    <w:rsid w:val="000C0690"/>
    <w:rsid w:val="000C0842"/>
    <w:rsid w:val="000C37B3"/>
    <w:rsid w:val="000C3E2D"/>
    <w:rsid w:val="000C4901"/>
    <w:rsid w:val="000C5241"/>
    <w:rsid w:val="000D2F0A"/>
    <w:rsid w:val="000D2F43"/>
    <w:rsid w:val="000D3FE3"/>
    <w:rsid w:val="000D5362"/>
    <w:rsid w:val="000D691D"/>
    <w:rsid w:val="000D6D9E"/>
    <w:rsid w:val="000E2AF0"/>
    <w:rsid w:val="000E3334"/>
    <w:rsid w:val="000E36CC"/>
    <w:rsid w:val="000F042B"/>
    <w:rsid w:val="000F56BB"/>
    <w:rsid w:val="001028FC"/>
    <w:rsid w:val="0010482B"/>
    <w:rsid w:val="00105DD7"/>
    <w:rsid w:val="00110BD2"/>
    <w:rsid w:val="00110EF8"/>
    <w:rsid w:val="00111E37"/>
    <w:rsid w:val="001132BE"/>
    <w:rsid w:val="00120FDA"/>
    <w:rsid w:val="0012357B"/>
    <w:rsid w:val="001267F5"/>
    <w:rsid w:val="00130054"/>
    <w:rsid w:val="001301BC"/>
    <w:rsid w:val="00132F66"/>
    <w:rsid w:val="00134EFC"/>
    <w:rsid w:val="00137A98"/>
    <w:rsid w:val="00140789"/>
    <w:rsid w:val="001410CB"/>
    <w:rsid w:val="00141166"/>
    <w:rsid w:val="00143810"/>
    <w:rsid w:val="00143BAA"/>
    <w:rsid w:val="00144234"/>
    <w:rsid w:val="001442D8"/>
    <w:rsid w:val="00156E8F"/>
    <w:rsid w:val="00161E7D"/>
    <w:rsid w:val="00166E58"/>
    <w:rsid w:val="00167F3A"/>
    <w:rsid w:val="001714FC"/>
    <w:rsid w:val="00175028"/>
    <w:rsid w:val="00176223"/>
    <w:rsid w:val="0017671C"/>
    <w:rsid w:val="0017672C"/>
    <w:rsid w:val="00181FBD"/>
    <w:rsid w:val="001829AE"/>
    <w:rsid w:val="0018712A"/>
    <w:rsid w:val="00191919"/>
    <w:rsid w:val="001942F8"/>
    <w:rsid w:val="00194C87"/>
    <w:rsid w:val="001961D5"/>
    <w:rsid w:val="001A1429"/>
    <w:rsid w:val="001A3E34"/>
    <w:rsid w:val="001B02D9"/>
    <w:rsid w:val="001B0B9F"/>
    <w:rsid w:val="001B2D49"/>
    <w:rsid w:val="001B2EF3"/>
    <w:rsid w:val="001B4EE8"/>
    <w:rsid w:val="001B52EE"/>
    <w:rsid w:val="001B5F7C"/>
    <w:rsid w:val="001B7E60"/>
    <w:rsid w:val="001D0D0A"/>
    <w:rsid w:val="001D2352"/>
    <w:rsid w:val="001D4818"/>
    <w:rsid w:val="001D4CDB"/>
    <w:rsid w:val="001E033C"/>
    <w:rsid w:val="001E0524"/>
    <w:rsid w:val="001E1D85"/>
    <w:rsid w:val="001E3C66"/>
    <w:rsid w:val="001E4A11"/>
    <w:rsid w:val="001E7A17"/>
    <w:rsid w:val="001F084E"/>
    <w:rsid w:val="001F5707"/>
    <w:rsid w:val="001F6449"/>
    <w:rsid w:val="001F7D3E"/>
    <w:rsid w:val="00203060"/>
    <w:rsid w:val="002034C9"/>
    <w:rsid w:val="00206779"/>
    <w:rsid w:val="00206968"/>
    <w:rsid w:val="00207403"/>
    <w:rsid w:val="0021144C"/>
    <w:rsid w:val="00212CED"/>
    <w:rsid w:val="00220542"/>
    <w:rsid w:val="00223F83"/>
    <w:rsid w:val="002258A4"/>
    <w:rsid w:val="002279A8"/>
    <w:rsid w:val="00230479"/>
    <w:rsid w:val="002320AA"/>
    <w:rsid w:val="00234813"/>
    <w:rsid w:val="0023700F"/>
    <w:rsid w:val="0023707B"/>
    <w:rsid w:val="00237DC1"/>
    <w:rsid w:val="00240C2B"/>
    <w:rsid w:val="0024362F"/>
    <w:rsid w:val="00243899"/>
    <w:rsid w:val="002440EA"/>
    <w:rsid w:val="00250360"/>
    <w:rsid w:val="002512AA"/>
    <w:rsid w:val="00251DC8"/>
    <w:rsid w:val="0025479B"/>
    <w:rsid w:val="00254C57"/>
    <w:rsid w:val="002578E3"/>
    <w:rsid w:val="00260242"/>
    <w:rsid w:val="002635BD"/>
    <w:rsid w:val="002650A4"/>
    <w:rsid w:val="00265196"/>
    <w:rsid w:val="00265E6C"/>
    <w:rsid w:val="00266FE2"/>
    <w:rsid w:val="00272CDB"/>
    <w:rsid w:val="00272E93"/>
    <w:rsid w:val="00273EE9"/>
    <w:rsid w:val="002740A4"/>
    <w:rsid w:val="0027561B"/>
    <w:rsid w:val="002767D4"/>
    <w:rsid w:val="002768C1"/>
    <w:rsid w:val="00280C2F"/>
    <w:rsid w:val="00282400"/>
    <w:rsid w:val="0028644D"/>
    <w:rsid w:val="00286ED8"/>
    <w:rsid w:val="002873C6"/>
    <w:rsid w:val="00294533"/>
    <w:rsid w:val="00297D6B"/>
    <w:rsid w:val="002A377B"/>
    <w:rsid w:val="002A41FC"/>
    <w:rsid w:val="002A4A46"/>
    <w:rsid w:val="002B42FF"/>
    <w:rsid w:val="002B4947"/>
    <w:rsid w:val="002B4D2E"/>
    <w:rsid w:val="002C064C"/>
    <w:rsid w:val="002C101F"/>
    <w:rsid w:val="002C29D5"/>
    <w:rsid w:val="002C3415"/>
    <w:rsid w:val="002D0A6B"/>
    <w:rsid w:val="002D367C"/>
    <w:rsid w:val="002D4E74"/>
    <w:rsid w:val="002D72A5"/>
    <w:rsid w:val="002D7EEA"/>
    <w:rsid w:val="002E1A28"/>
    <w:rsid w:val="002E51BF"/>
    <w:rsid w:val="002E6203"/>
    <w:rsid w:val="002E7013"/>
    <w:rsid w:val="002F036C"/>
    <w:rsid w:val="002F5B41"/>
    <w:rsid w:val="002F67BC"/>
    <w:rsid w:val="00300AB9"/>
    <w:rsid w:val="003010A3"/>
    <w:rsid w:val="00301248"/>
    <w:rsid w:val="00301E81"/>
    <w:rsid w:val="00303E69"/>
    <w:rsid w:val="00303F90"/>
    <w:rsid w:val="0030490F"/>
    <w:rsid w:val="00310A3B"/>
    <w:rsid w:val="00312B21"/>
    <w:rsid w:val="00314D40"/>
    <w:rsid w:val="0032033B"/>
    <w:rsid w:val="00320DA7"/>
    <w:rsid w:val="0032341D"/>
    <w:rsid w:val="003269B4"/>
    <w:rsid w:val="00327840"/>
    <w:rsid w:val="00331E8B"/>
    <w:rsid w:val="00332400"/>
    <w:rsid w:val="003340DE"/>
    <w:rsid w:val="00334FFE"/>
    <w:rsid w:val="00341A0B"/>
    <w:rsid w:val="00341CC2"/>
    <w:rsid w:val="00343FAA"/>
    <w:rsid w:val="00352002"/>
    <w:rsid w:val="00352A5C"/>
    <w:rsid w:val="003533CA"/>
    <w:rsid w:val="00353F4D"/>
    <w:rsid w:val="00356488"/>
    <w:rsid w:val="0035654A"/>
    <w:rsid w:val="00356870"/>
    <w:rsid w:val="00356B42"/>
    <w:rsid w:val="00356F1D"/>
    <w:rsid w:val="00357931"/>
    <w:rsid w:val="00362FDD"/>
    <w:rsid w:val="0036548D"/>
    <w:rsid w:val="003657A8"/>
    <w:rsid w:val="00365A59"/>
    <w:rsid w:val="00367A6C"/>
    <w:rsid w:val="0037023D"/>
    <w:rsid w:val="00374D48"/>
    <w:rsid w:val="003759FC"/>
    <w:rsid w:val="00383505"/>
    <w:rsid w:val="00383718"/>
    <w:rsid w:val="00386834"/>
    <w:rsid w:val="003904C4"/>
    <w:rsid w:val="00390A1A"/>
    <w:rsid w:val="0039296C"/>
    <w:rsid w:val="0039717A"/>
    <w:rsid w:val="003A1B1F"/>
    <w:rsid w:val="003A2668"/>
    <w:rsid w:val="003A26C9"/>
    <w:rsid w:val="003A6CC2"/>
    <w:rsid w:val="003B0848"/>
    <w:rsid w:val="003B2710"/>
    <w:rsid w:val="003B28B3"/>
    <w:rsid w:val="003B5BC9"/>
    <w:rsid w:val="003B71D8"/>
    <w:rsid w:val="003C0557"/>
    <w:rsid w:val="003C0E41"/>
    <w:rsid w:val="003C237E"/>
    <w:rsid w:val="003C2F45"/>
    <w:rsid w:val="003C31D1"/>
    <w:rsid w:val="003C6030"/>
    <w:rsid w:val="003C7AA5"/>
    <w:rsid w:val="003D1242"/>
    <w:rsid w:val="003D2F2C"/>
    <w:rsid w:val="003D383C"/>
    <w:rsid w:val="003D4060"/>
    <w:rsid w:val="003E2631"/>
    <w:rsid w:val="003E2DE6"/>
    <w:rsid w:val="003E3828"/>
    <w:rsid w:val="003E4B93"/>
    <w:rsid w:val="003E4FD7"/>
    <w:rsid w:val="003E6CCA"/>
    <w:rsid w:val="003E7110"/>
    <w:rsid w:val="003F0E55"/>
    <w:rsid w:val="003F2230"/>
    <w:rsid w:val="003F7B07"/>
    <w:rsid w:val="004006AE"/>
    <w:rsid w:val="004009CE"/>
    <w:rsid w:val="0040131C"/>
    <w:rsid w:val="0040217F"/>
    <w:rsid w:val="0040349F"/>
    <w:rsid w:val="00403939"/>
    <w:rsid w:val="00404A06"/>
    <w:rsid w:val="00406B9A"/>
    <w:rsid w:val="004143B5"/>
    <w:rsid w:val="0041499A"/>
    <w:rsid w:val="0041721A"/>
    <w:rsid w:val="004179FC"/>
    <w:rsid w:val="00422A18"/>
    <w:rsid w:val="00424F58"/>
    <w:rsid w:val="00426294"/>
    <w:rsid w:val="0042788E"/>
    <w:rsid w:val="00430AF9"/>
    <w:rsid w:val="00431500"/>
    <w:rsid w:val="004315DB"/>
    <w:rsid w:val="00435D6E"/>
    <w:rsid w:val="00435E66"/>
    <w:rsid w:val="00440DF5"/>
    <w:rsid w:val="004412DB"/>
    <w:rsid w:val="00441464"/>
    <w:rsid w:val="00441E6E"/>
    <w:rsid w:val="00445722"/>
    <w:rsid w:val="004460D9"/>
    <w:rsid w:val="00446191"/>
    <w:rsid w:val="004464F8"/>
    <w:rsid w:val="004513F5"/>
    <w:rsid w:val="00453380"/>
    <w:rsid w:val="0045558E"/>
    <w:rsid w:val="00457272"/>
    <w:rsid w:val="00457478"/>
    <w:rsid w:val="00457CBC"/>
    <w:rsid w:val="00461095"/>
    <w:rsid w:val="004612EF"/>
    <w:rsid w:val="00467B91"/>
    <w:rsid w:val="004711A0"/>
    <w:rsid w:val="0047192C"/>
    <w:rsid w:val="00473A30"/>
    <w:rsid w:val="004805FE"/>
    <w:rsid w:val="00484A35"/>
    <w:rsid w:val="004869F8"/>
    <w:rsid w:val="0049003F"/>
    <w:rsid w:val="00491BF9"/>
    <w:rsid w:val="00492D17"/>
    <w:rsid w:val="004A2422"/>
    <w:rsid w:val="004A2DDA"/>
    <w:rsid w:val="004A33AB"/>
    <w:rsid w:val="004A3839"/>
    <w:rsid w:val="004A3F70"/>
    <w:rsid w:val="004A4FAB"/>
    <w:rsid w:val="004A5F0C"/>
    <w:rsid w:val="004A70EA"/>
    <w:rsid w:val="004B5788"/>
    <w:rsid w:val="004B62B2"/>
    <w:rsid w:val="004B7E66"/>
    <w:rsid w:val="004C0F4E"/>
    <w:rsid w:val="004C28B9"/>
    <w:rsid w:val="004C28F4"/>
    <w:rsid w:val="004C3F68"/>
    <w:rsid w:val="004C70E6"/>
    <w:rsid w:val="004D00A7"/>
    <w:rsid w:val="004D238C"/>
    <w:rsid w:val="004D2AA6"/>
    <w:rsid w:val="004D427E"/>
    <w:rsid w:val="004D46FE"/>
    <w:rsid w:val="004D5A78"/>
    <w:rsid w:val="004D5BBE"/>
    <w:rsid w:val="004E1280"/>
    <w:rsid w:val="004E159D"/>
    <w:rsid w:val="004E179C"/>
    <w:rsid w:val="004E2475"/>
    <w:rsid w:val="004F27AA"/>
    <w:rsid w:val="004F3827"/>
    <w:rsid w:val="004F5BA6"/>
    <w:rsid w:val="004F5E9B"/>
    <w:rsid w:val="004F6AF7"/>
    <w:rsid w:val="004F77E7"/>
    <w:rsid w:val="0050025C"/>
    <w:rsid w:val="00500FE7"/>
    <w:rsid w:val="00503B38"/>
    <w:rsid w:val="00506353"/>
    <w:rsid w:val="0051146C"/>
    <w:rsid w:val="0051364E"/>
    <w:rsid w:val="00514D5A"/>
    <w:rsid w:val="0051749A"/>
    <w:rsid w:val="0052106A"/>
    <w:rsid w:val="00521F20"/>
    <w:rsid w:val="005232F5"/>
    <w:rsid w:val="005235D7"/>
    <w:rsid w:val="005238AA"/>
    <w:rsid w:val="00523AED"/>
    <w:rsid w:val="00524D8C"/>
    <w:rsid w:val="005306DD"/>
    <w:rsid w:val="0054173F"/>
    <w:rsid w:val="00541D6F"/>
    <w:rsid w:val="00542019"/>
    <w:rsid w:val="005434FB"/>
    <w:rsid w:val="00543F93"/>
    <w:rsid w:val="0054437C"/>
    <w:rsid w:val="005444B1"/>
    <w:rsid w:val="00544932"/>
    <w:rsid w:val="00545F48"/>
    <w:rsid w:val="00546FA4"/>
    <w:rsid w:val="005470AC"/>
    <w:rsid w:val="00547259"/>
    <w:rsid w:val="00547D22"/>
    <w:rsid w:val="00552CB5"/>
    <w:rsid w:val="00553B86"/>
    <w:rsid w:val="00554CF7"/>
    <w:rsid w:val="005552F7"/>
    <w:rsid w:val="00564038"/>
    <w:rsid w:val="00564174"/>
    <w:rsid w:val="00564A01"/>
    <w:rsid w:val="0056792F"/>
    <w:rsid w:val="00570090"/>
    <w:rsid w:val="00573D24"/>
    <w:rsid w:val="00573DC5"/>
    <w:rsid w:val="00580312"/>
    <w:rsid w:val="005829CC"/>
    <w:rsid w:val="005876C6"/>
    <w:rsid w:val="005879B1"/>
    <w:rsid w:val="0059036A"/>
    <w:rsid w:val="0059100F"/>
    <w:rsid w:val="00591EAB"/>
    <w:rsid w:val="005934CC"/>
    <w:rsid w:val="005A1E59"/>
    <w:rsid w:val="005A2BD4"/>
    <w:rsid w:val="005A431B"/>
    <w:rsid w:val="005A566C"/>
    <w:rsid w:val="005A6F99"/>
    <w:rsid w:val="005B3663"/>
    <w:rsid w:val="005B5449"/>
    <w:rsid w:val="005B6004"/>
    <w:rsid w:val="005B688C"/>
    <w:rsid w:val="005B70BB"/>
    <w:rsid w:val="005B7209"/>
    <w:rsid w:val="005B7E01"/>
    <w:rsid w:val="005C15B8"/>
    <w:rsid w:val="005C2373"/>
    <w:rsid w:val="005C62BA"/>
    <w:rsid w:val="005D2F87"/>
    <w:rsid w:val="005D5960"/>
    <w:rsid w:val="005D5C50"/>
    <w:rsid w:val="005D65D6"/>
    <w:rsid w:val="005D732C"/>
    <w:rsid w:val="005D78CC"/>
    <w:rsid w:val="005E0BE2"/>
    <w:rsid w:val="005E2899"/>
    <w:rsid w:val="005E3260"/>
    <w:rsid w:val="005E418E"/>
    <w:rsid w:val="005E6E22"/>
    <w:rsid w:val="005F3C1D"/>
    <w:rsid w:val="006003E1"/>
    <w:rsid w:val="00601BF5"/>
    <w:rsid w:val="006022AC"/>
    <w:rsid w:val="006022ED"/>
    <w:rsid w:val="00612654"/>
    <w:rsid w:val="0061486D"/>
    <w:rsid w:val="006151FF"/>
    <w:rsid w:val="00615DFD"/>
    <w:rsid w:val="0061633F"/>
    <w:rsid w:val="00621A2E"/>
    <w:rsid w:val="006222DE"/>
    <w:rsid w:val="006229CC"/>
    <w:rsid w:val="00623697"/>
    <w:rsid w:val="00627272"/>
    <w:rsid w:val="00630F8D"/>
    <w:rsid w:val="00631A15"/>
    <w:rsid w:val="00633E20"/>
    <w:rsid w:val="00634AE1"/>
    <w:rsid w:val="00634D2A"/>
    <w:rsid w:val="00635B5E"/>
    <w:rsid w:val="0063631F"/>
    <w:rsid w:val="00636C07"/>
    <w:rsid w:val="00640304"/>
    <w:rsid w:val="00641A96"/>
    <w:rsid w:val="0064233E"/>
    <w:rsid w:val="006431EF"/>
    <w:rsid w:val="00645FDF"/>
    <w:rsid w:val="00651C06"/>
    <w:rsid w:val="00651FA3"/>
    <w:rsid w:val="006541DB"/>
    <w:rsid w:val="00654DA1"/>
    <w:rsid w:val="00655772"/>
    <w:rsid w:val="006561B2"/>
    <w:rsid w:val="00656A19"/>
    <w:rsid w:val="00657951"/>
    <w:rsid w:val="00657A6B"/>
    <w:rsid w:val="00662CA7"/>
    <w:rsid w:val="00666FC9"/>
    <w:rsid w:val="00671156"/>
    <w:rsid w:val="0067272A"/>
    <w:rsid w:val="00674863"/>
    <w:rsid w:val="00675C60"/>
    <w:rsid w:val="00675CC8"/>
    <w:rsid w:val="00677C3A"/>
    <w:rsid w:val="00681459"/>
    <w:rsid w:val="006823BC"/>
    <w:rsid w:val="00684142"/>
    <w:rsid w:val="0068529F"/>
    <w:rsid w:val="006865B0"/>
    <w:rsid w:val="00690AA5"/>
    <w:rsid w:val="00694846"/>
    <w:rsid w:val="00694BB4"/>
    <w:rsid w:val="00697D45"/>
    <w:rsid w:val="006A39FF"/>
    <w:rsid w:val="006A3F36"/>
    <w:rsid w:val="006A4F76"/>
    <w:rsid w:val="006A6B9C"/>
    <w:rsid w:val="006B3E61"/>
    <w:rsid w:val="006B3EC7"/>
    <w:rsid w:val="006B4E6C"/>
    <w:rsid w:val="006B7BB0"/>
    <w:rsid w:val="006B7DE9"/>
    <w:rsid w:val="006B7E8E"/>
    <w:rsid w:val="006C18E0"/>
    <w:rsid w:val="006C200B"/>
    <w:rsid w:val="006C2685"/>
    <w:rsid w:val="006C55D1"/>
    <w:rsid w:val="006C5E7C"/>
    <w:rsid w:val="006D0A00"/>
    <w:rsid w:val="006D165F"/>
    <w:rsid w:val="006D28EB"/>
    <w:rsid w:val="006D3F85"/>
    <w:rsid w:val="006D5FE3"/>
    <w:rsid w:val="006D6745"/>
    <w:rsid w:val="006D7653"/>
    <w:rsid w:val="006D7A88"/>
    <w:rsid w:val="006E117D"/>
    <w:rsid w:val="006E12BD"/>
    <w:rsid w:val="006E4E82"/>
    <w:rsid w:val="006F0D74"/>
    <w:rsid w:val="006F30BF"/>
    <w:rsid w:val="006F3423"/>
    <w:rsid w:val="006F37AB"/>
    <w:rsid w:val="006F3C20"/>
    <w:rsid w:val="006F414D"/>
    <w:rsid w:val="006F6BB6"/>
    <w:rsid w:val="00700E94"/>
    <w:rsid w:val="007033EC"/>
    <w:rsid w:val="00704529"/>
    <w:rsid w:val="007062A0"/>
    <w:rsid w:val="00710656"/>
    <w:rsid w:val="00715B3D"/>
    <w:rsid w:val="007209EC"/>
    <w:rsid w:val="00723016"/>
    <w:rsid w:val="00726210"/>
    <w:rsid w:val="00731D46"/>
    <w:rsid w:val="00736099"/>
    <w:rsid w:val="00737690"/>
    <w:rsid w:val="00737EDC"/>
    <w:rsid w:val="0074098F"/>
    <w:rsid w:val="00741547"/>
    <w:rsid w:val="0074713B"/>
    <w:rsid w:val="00750B90"/>
    <w:rsid w:val="00751618"/>
    <w:rsid w:val="00752B88"/>
    <w:rsid w:val="00755907"/>
    <w:rsid w:val="00755AF2"/>
    <w:rsid w:val="007570B4"/>
    <w:rsid w:val="00761C96"/>
    <w:rsid w:val="00763AC5"/>
    <w:rsid w:val="00765364"/>
    <w:rsid w:val="007729B4"/>
    <w:rsid w:val="00774A1E"/>
    <w:rsid w:val="00774FE6"/>
    <w:rsid w:val="007753DD"/>
    <w:rsid w:val="007779FF"/>
    <w:rsid w:val="00777C12"/>
    <w:rsid w:val="00783253"/>
    <w:rsid w:val="00785C39"/>
    <w:rsid w:val="0078620C"/>
    <w:rsid w:val="00795F77"/>
    <w:rsid w:val="007A12F2"/>
    <w:rsid w:val="007A671F"/>
    <w:rsid w:val="007B002E"/>
    <w:rsid w:val="007B1BCB"/>
    <w:rsid w:val="007B2D5D"/>
    <w:rsid w:val="007C0B3F"/>
    <w:rsid w:val="007C132E"/>
    <w:rsid w:val="007C5C9A"/>
    <w:rsid w:val="007C5E69"/>
    <w:rsid w:val="007D46CD"/>
    <w:rsid w:val="007D6151"/>
    <w:rsid w:val="007E14BD"/>
    <w:rsid w:val="007E37A5"/>
    <w:rsid w:val="007E4A88"/>
    <w:rsid w:val="007E7AD6"/>
    <w:rsid w:val="007F6123"/>
    <w:rsid w:val="00800077"/>
    <w:rsid w:val="00802C55"/>
    <w:rsid w:val="00804D0E"/>
    <w:rsid w:val="00805046"/>
    <w:rsid w:val="00805FC6"/>
    <w:rsid w:val="00806C55"/>
    <w:rsid w:val="008112C7"/>
    <w:rsid w:val="00813AB5"/>
    <w:rsid w:val="0081525C"/>
    <w:rsid w:val="0081697E"/>
    <w:rsid w:val="00816EA9"/>
    <w:rsid w:val="00821148"/>
    <w:rsid w:val="00821F86"/>
    <w:rsid w:val="0082338C"/>
    <w:rsid w:val="0082372C"/>
    <w:rsid w:val="00823B4C"/>
    <w:rsid w:val="00824EE2"/>
    <w:rsid w:val="00831567"/>
    <w:rsid w:val="008326C9"/>
    <w:rsid w:val="00832AAA"/>
    <w:rsid w:val="00833923"/>
    <w:rsid w:val="00835BA2"/>
    <w:rsid w:val="008364D1"/>
    <w:rsid w:val="00840019"/>
    <w:rsid w:val="008439D3"/>
    <w:rsid w:val="008453E8"/>
    <w:rsid w:val="008459F6"/>
    <w:rsid w:val="00845A3E"/>
    <w:rsid w:val="00850A6A"/>
    <w:rsid w:val="0085330D"/>
    <w:rsid w:val="00856B6F"/>
    <w:rsid w:val="00857EDE"/>
    <w:rsid w:val="00860270"/>
    <w:rsid w:val="00863D8B"/>
    <w:rsid w:val="00864478"/>
    <w:rsid w:val="008646B4"/>
    <w:rsid w:val="00864FD7"/>
    <w:rsid w:val="00864FED"/>
    <w:rsid w:val="008659AD"/>
    <w:rsid w:val="0087293C"/>
    <w:rsid w:val="00873BF8"/>
    <w:rsid w:val="00877B73"/>
    <w:rsid w:val="008820CD"/>
    <w:rsid w:val="008821A3"/>
    <w:rsid w:val="008834EA"/>
    <w:rsid w:val="00883FCA"/>
    <w:rsid w:val="00891F2F"/>
    <w:rsid w:val="00892A81"/>
    <w:rsid w:val="008951B0"/>
    <w:rsid w:val="00895FA0"/>
    <w:rsid w:val="0089717F"/>
    <w:rsid w:val="0089769B"/>
    <w:rsid w:val="008A049D"/>
    <w:rsid w:val="008A120B"/>
    <w:rsid w:val="008A24D8"/>
    <w:rsid w:val="008A276C"/>
    <w:rsid w:val="008A29AC"/>
    <w:rsid w:val="008A77E6"/>
    <w:rsid w:val="008B3BC8"/>
    <w:rsid w:val="008B4247"/>
    <w:rsid w:val="008C4076"/>
    <w:rsid w:val="008C4A7F"/>
    <w:rsid w:val="008C597A"/>
    <w:rsid w:val="008C74BA"/>
    <w:rsid w:val="008D0D63"/>
    <w:rsid w:val="008D569C"/>
    <w:rsid w:val="008D67D7"/>
    <w:rsid w:val="008D68F8"/>
    <w:rsid w:val="008D711C"/>
    <w:rsid w:val="008E2CE8"/>
    <w:rsid w:val="008E4881"/>
    <w:rsid w:val="008E48F2"/>
    <w:rsid w:val="008E4926"/>
    <w:rsid w:val="008E7DCF"/>
    <w:rsid w:val="008F1D43"/>
    <w:rsid w:val="008F2BFD"/>
    <w:rsid w:val="008F5621"/>
    <w:rsid w:val="008F5F6E"/>
    <w:rsid w:val="008F750F"/>
    <w:rsid w:val="008F7F81"/>
    <w:rsid w:val="0090286B"/>
    <w:rsid w:val="009059BF"/>
    <w:rsid w:val="00905B65"/>
    <w:rsid w:val="00906008"/>
    <w:rsid w:val="00906491"/>
    <w:rsid w:val="00907DC1"/>
    <w:rsid w:val="00911283"/>
    <w:rsid w:val="00911B1D"/>
    <w:rsid w:val="009121B2"/>
    <w:rsid w:val="00912494"/>
    <w:rsid w:val="00916800"/>
    <w:rsid w:val="009209CF"/>
    <w:rsid w:val="009211F1"/>
    <w:rsid w:val="00925EEE"/>
    <w:rsid w:val="00925F75"/>
    <w:rsid w:val="00926A71"/>
    <w:rsid w:val="009273A4"/>
    <w:rsid w:val="009276A2"/>
    <w:rsid w:val="009278A9"/>
    <w:rsid w:val="00936D9D"/>
    <w:rsid w:val="00936F84"/>
    <w:rsid w:val="009426F0"/>
    <w:rsid w:val="009432E5"/>
    <w:rsid w:val="00943A23"/>
    <w:rsid w:val="0094552F"/>
    <w:rsid w:val="0094555E"/>
    <w:rsid w:val="00945A7A"/>
    <w:rsid w:val="00950901"/>
    <w:rsid w:val="0095238D"/>
    <w:rsid w:val="00952DB4"/>
    <w:rsid w:val="00957010"/>
    <w:rsid w:val="00963242"/>
    <w:rsid w:val="009639EE"/>
    <w:rsid w:val="00967295"/>
    <w:rsid w:val="00967ED6"/>
    <w:rsid w:val="0097106B"/>
    <w:rsid w:val="0097107F"/>
    <w:rsid w:val="00973E51"/>
    <w:rsid w:val="00976A91"/>
    <w:rsid w:val="009803DD"/>
    <w:rsid w:val="00984CB0"/>
    <w:rsid w:val="00990A44"/>
    <w:rsid w:val="00994DFA"/>
    <w:rsid w:val="00997181"/>
    <w:rsid w:val="00997CC9"/>
    <w:rsid w:val="009A1DD2"/>
    <w:rsid w:val="009A473A"/>
    <w:rsid w:val="009A47F7"/>
    <w:rsid w:val="009A7206"/>
    <w:rsid w:val="009B11D7"/>
    <w:rsid w:val="009B1287"/>
    <w:rsid w:val="009B1B8F"/>
    <w:rsid w:val="009B3083"/>
    <w:rsid w:val="009B3ACC"/>
    <w:rsid w:val="009B44AB"/>
    <w:rsid w:val="009B4C58"/>
    <w:rsid w:val="009B5780"/>
    <w:rsid w:val="009B738E"/>
    <w:rsid w:val="009C1285"/>
    <w:rsid w:val="009C178F"/>
    <w:rsid w:val="009C7A39"/>
    <w:rsid w:val="009D0566"/>
    <w:rsid w:val="009D36C0"/>
    <w:rsid w:val="009D37CF"/>
    <w:rsid w:val="009D40ED"/>
    <w:rsid w:val="009D5B62"/>
    <w:rsid w:val="009E08E6"/>
    <w:rsid w:val="009E1CF8"/>
    <w:rsid w:val="009E2328"/>
    <w:rsid w:val="009E323B"/>
    <w:rsid w:val="009E3CEF"/>
    <w:rsid w:val="009E61E7"/>
    <w:rsid w:val="009E71F0"/>
    <w:rsid w:val="009F156E"/>
    <w:rsid w:val="009F2BDD"/>
    <w:rsid w:val="009F3A5C"/>
    <w:rsid w:val="00A00141"/>
    <w:rsid w:val="00A01481"/>
    <w:rsid w:val="00A02817"/>
    <w:rsid w:val="00A03527"/>
    <w:rsid w:val="00A03E63"/>
    <w:rsid w:val="00A04316"/>
    <w:rsid w:val="00A04C63"/>
    <w:rsid w:val="00A10E99"/>
    <w:rsid w:val="00A11B36"/>
    <w:rsid w:val="00A122B5"/>
    <w:rsid w:val="00A14826"/>
    <w:rsid w:val="00A16D24"/>
    <w:rsid w:val="00A2428E"/>
    <w:rsid w:val="00A2510B"/>
    <w:rsid w:val="00A268F2"/>
    <w:rsid w:val="00A26CD9"/>
    <w:rsid w:val="00A27409"/>
    <w:rsid w:val="00A27B30"/>
    <w:rsid w:val="00A27EE7"/>
    <w:rsid w:val="00A32213"/>
    <w:rsid w:val="00A37E68"/>
    <w:rsid w:val="00A401EF"/>
    <w:rsid w:val="00A40D40"/>
    <w:rsid w:val="00A50995"/>
    <w:rsid w:val="00A53410"/>
    <w:rsid w:val="00A53F1E"/>
    <w:rsid w:val="00A54A08"/>
    <w:rsid w:val="00A55D42"/>
    <w:rsid w:val="00A55F60"/>
    <w:rsid w:val="00A604DB"/>
    <w:rsid w:val="00A64236"/>
    <w:rsid w:val="00A66A63"/>
    <w:rsid w:val="00A75A17"/>
    <w:rsid w:val="00A76A03"/>
    <w:rsid w:val="00A82C51"/>
    <w:rsid w:val="00A903BA"/>
    <w:rsid w:val="00A93474"/>
    <w:rsid w:val="00A93FD6"/>
    <w:rsid w:val="00A94294"/>
    <w:rsid w:val="00AA0031"/>
    <w:rsid w:val="00AA3941"/>
    <w:rsid w:val="00AA4FC4"/>
    <w:rsid w:val="00AA54D6"/>
    <w:rsid w:val="00AA685B"/>
    <w:rsid w:val="00AA72B3"/>
    <w:rsid w:val="00AA77AC"/>
    <w:rsid w:val="00AB192F"/>
    <w:rsid w:val="00AB2CDC"/>
    <w:rsid w:val="00AB36E7"/>
    <w:rsid w:val="00AB53A1"/>
    <w:rsid w:val="00AB60AF"/>
    <w:rsid w:val="00AB6BC8"/>
    <w:rsid w:val="00AC119F"/>
    <w:rsid w:val="00AD1697"/>
    <w:rsid w:val="00AD3C75"/>
    <w:rsid w:val="00AD66E2"/>
    <w:rsid w:val="00AD7C61"/>
    <w:rsid w:val="00AE0EFF"/>
    <w:rsid w:val="00AE134B"/>
    <w:rsid w:val="00AE288E"/>
    <w:rsid w:val="00AE3C38"/>
    <w:rsid w:val="00AE4698"/>
    <w:rsid w:val="00AF31AF"/>
    <w:rsid w:val="00AF73A4"/>
    <w:rsid w:val="00B012FF"/>
    <w:rsid w:val="00B01643"/>
    <w:rsid w:val="00B01851"/>
    <w:rsid w:val="00B045D0"/>
    <w:rsid w:val="00B05362"/>
    <w:rsid w:val="00B06F80"/>
    <w:rsid w:val="00B0787E"/>
    <w:rsid w:val="00B10FCD"/>
    <w:rsid w:val="00B12622"/>
    <w:rsid w:val="00B135A9"/>
    <w:rsid w:val="00B1485C"/>
    <w:rsid w:val="00B162BC"/>
    <w:rsid w:val="00B20F5E"/>
    <w:rsid w:val="00B23BD1"/>
    <w:rsid w:val="00B24B6C"/>
    <w:rsid w:val="00B27877"/>
    <w:rsid w:val="00B30F6F"/>
    <w:rsid w:val="00B40BF6"/>
    <w:rsid w:val="00B40DE7"/>
    <w:rsid w:val="00B42214"/>
    <w:rsid w:val="00B4266A"/>
    <w:rsid w:val="00B44BE4"/>
    <w:rsid w:val="00B44DBE"/>
    <w:rsid w:val="00B47700"/>
    <w:rsid w:val="00B532D6"/>
    <w:rsid w:val="00B560E5"/>
    <w:rsid w:val="00B56C37"/>
    <w:rsid w:val="00B56DA2"/>
    <w:rsid w:val="00B609BE"/>
    <w:rsid w:val="00B637D7"/>
    <w:rsid w:val="00B63B44"/>
    <w:rsid w:val="00B6630F"/>
    <w:rsid w:val="00B73CD8"/>
    <w:rsid w:val="00B74571"/>
    <w:rsid w:val="00B7592D"/>
    <w:rsid w:val="00B7693C"/>
    <w:rsid w:val="00B77590"/>
    <w:rsid w:val="00B77CA6"/>
    <w:rsid w:val="00B80A6A"/>
    <w:rsid w:val="00B8298B"/>
    <w:rsid w:val="00B82B43"/>
    <w:rsid w:val="00B836F1"/>
    <w:rsid w:val="00B83E00"/>
    <w:rsid w:val="00B855BB"/>
    <w:rsid w:val="00B900D5"/>
    <w:rsid w:val="00B93484"/>
    <w:rsid w:val="00B969A7"/>
    <w:rsid w:val="00B96CBA"/>
    <w:rsid w:val="00BA5691"/>
    <w:rsid w:val="00BA7D5B"/>
    <w:rsid w:val="00BB24EA"/>
    <w:rsid w:val="00BB263F"/>
    <w:rsid w:val="00BB4E3A"/>
    <w:rsid w:val="00BC01EF"/>
    <w:rsid w:val="00BC2FAD"/>
    <w:rsid w:val="00BC39C4"/>
    <w:rsid w:val="00BC4A6F"/>
    <w:rsid w:val="00BC5A7B"/>
    <w:rsid w:val="00BD07B7"/>
    <w:rsid w:val="00BD3516"/>
    <w:rsid w:val="00BD7447"/>
    <w:rsid w:val="00BE13E6"/>
    <w:rsid w:val="00BE5FFC"/>
    <w:rsid w:val="00BE6697"/>
    <w:rsid w:val="00BE7520"/>
    <w:rsid w:val="00BE78F9"/>
    <w:rsid w:val="00BF1883"/>
    <w:rsid w:val="00BF2476"/>
    <w:rsid w:val="00BF48A2"/>
    <w:rsid w:val="00BF4D2F"/>
    <w:rsid w:val="00BF5C8C"/>
    <w:rsid w:val="00C004DE"/>
    <w:rsid w:val="00C00651"/>
    <w:rsid w:val="00C0507F"/>
    <w:rsid w:val="00C0744D"/>
    <w:rsid w:val="00C11AE9"/>
    <w:rsid w:val="00C11CBB"/>
    <w:rsid w:val="00C125D1"/>
    <w:rsid w:val="00C133A0"/>
    <w:rsid w:val="00C13C21"/>
    <w:rsid w:val="00C151A0"/>
    <w:rsid w:val="00C159D2"/>
    <w:rsid w:val="00C16508"/>
    <w:rsid w:val="00C16D16"/>
    <w:rsid w:val="00C17C76"/>
    <w:rsid w:val="00C21E42"/>
    <w:rsid w:val="00C22379"/>
    <w:rsid w:val="00C22610"/>
    <w:rsid w:val="00C22F81"/>
    <w:rsid w:val="00C255BF"/>
    <w:rsid w:val="00C2685F"/>
    <w:rsid w:val="00C26F10"/>
    <w:rsid w:val="00C32176"/>
    <w:rsid w:val="00C32621"/>
    <w:rsid w:val="00C32FB0"/>
    <w:rsid w:val="00C338A0"/>
    <w:rsid w:val="00C343C4"/>
    <w:rsid w:val="00C37300"/>
    <w:rsid w:val="00C37B1B"/>
    <w:rsid w:val="00C40A34"/>
    <w:rsid w:val="00C43AEB"/>
    <w:rsid w:val="00C440D4"/>
    <w:rsid w:val="00C444D6"/>
    <w:rsid w:val="00C476C0"/>
    <w:rsid w:val="00C47EB1"/>
    <w:rsid w:val="00C51628"/>
    <w:rsid w:val="00C56362"/>
    <w:rsid w:val="00C6046B"/>
    <w:rsid w:val="00C611E5"/>
    <w:rsid w:val="00C668A6"/>
    <w:rsid w:val="00C6702D"/>
    <w:rsid w:val="00C67E98"/>
    <w:rsid w:val="00C70325"/>
    <w:rsid w:val="00C71E5C"/>
    <w:rsid w:val="00C71EC2"/>
    <w:rsid w:val="00C72239"/>
    <w:rsid w:val="00C72B49"/>
    <w:rsid w:val="00C73022"/>
    <w:rsid w:val="00C73B56"/>
    <w:rsid w:val="00C77314"/>
    <w:rsid w:val="00C81FFB"/>
    <w:rsid w:val="00C842FC"/>
    <w:rsid w:val="00C91775"/>
    <w:rsid w:val="00C93391"/>
    <w:rsid w:val="00C969E7"/>
    <w:rsid w:val="00CA258C"/>
    <w:rsid w:val="00CA2981"/>
    <w:rsid w:val="00CA3C3B"/>
    <w:rsid w:val="00CB1799"/>
    <w:rsid w:val="00CB272A"/>
    <w:rsid w:val="00CB2A4B"/>
    <w:rsid w:val="00CB2C53"/>
    <w:rsid w:val="00CB3235"/>
    <w:rsid w:val="00CB388C"/>
    <w:rsid w:val="00CB4965"/>
    <w:rsid w:val="00CB4C43"/>
    <w:rsid w:val="00CB768D"/>
    <w:rsid w:val="00CC1426"/>
    <w:rsid w:val="00CC145B"/>
    <w:rsid w:val="00CC2C21"/>
    <w:rsid w:val="00CC393A"/>
    <w:rsid w:val="00CC4851"/>
    <w:rsid w:val="00CD4733"/>
    <w:rsid w:val="00CD552D"/>
    <w:rsid w:val="00CD63F6"/>
    <w:rsid w:val="00CD6E58"/>
    <w:rsid w:val="00CD7A14"/>
    <w:rsid w:val="00CE0FA4"/>
    <w:rsid w:val="00CE1D53"/>
    <w:rsid w:val="00CE2718"/>
    <w:rsid w:val="00CE326C"/>
    <w:rsid w:val="00CE5494"/>
    <w:rsid w:val="00CF00CA"/>
    <w:rsid w:val="00D0060F"/>
    <w:rsid w:val="00D034B5"/>
    <w:rsid w:val="00D04B34"/>
    <w:rsid w:val="00D0703E"/>
    <w:rsid w:val="00D1078E"/>
    <w:rsid w:val="00D112FB"/>
    <w:rsid w:val="00D16FCA"/>
    <w:rsid w:val="00D2023E"/>
    <w:rsid w:val="00D204AF"/>
    <w:rsid w:val="00D21D25"/>
    <w:rsid w:val="00D23448"/>
    <w:rsid w:val="00D24F6C"/>
    <w:rsid w:val="00D25A9F"/>
    <w:rsid w:val="00D26C04"/>
    <w:rsid w:val="00D31515"/>
    <w:rsid w:val="00D34C6E"/>
    <w:rsid w:val="00D363DE"/>
    <w:rsid w:val="00D36F32"/>
    <w:rsid w:val="00D4141C"/>
    <w:rsid w:val="00D465C3"/>
    <w:rsid w:val="00D50D71"/>
    <w:rsid w:val="00D51A3F"/>
    <w:rsid w:val="00D52504"/>
    <w:rsid w:val="00D542E8"/>
    <w:rsid w:val="00D55101"/>
    <w:rsid w:val="00D553A7"/>
    <w:rsid w:val="00D56776"/>
    <w:rsid w:val="00D57018"/>
    <w:rsid w:val="00D57048"/>
    <w:rsid w:val="00D57B34"/>
    <w:rsid w:val="00D604F0"/>
    <w:rsid w:val="00D632DD"/>
    <w:rsid w:val="00D650AA"/>
    <w:rsid w:val="00D67C9B"/>
    <w:rsid w:val="00D70C5C"/>
    <w:rsid w:val="00D75520"/>
    <w:rsid w:val="00D76B21"/>
    <w:rsid w:val="00D76BE4"/>
    <w:rsid w:val="00D77584"/>
    <w:rsid w:val="00D84C91"/>
    <w:rsid w:val="00D85EB3"/>
    <w:rsid w:val="00D90506"/>
    <w:rsid w:val="00D909E2"/>
    <w:rsid w:val="00D90F28"/>
    <w:rsid w:val="00D922BD"/>
    <w:rsid w:val="00D9663F"/>
    <w:rsid w:val="00D96D87"/>
    <w:rsid w:val="00DA25BE"/>
    <w:rsid w:val="00DA3D11"/>
    <w:rsid w:val="00DA53EF"/>
    <w:rsid w:val="00DA5A68"/>
    <w:rsid w:val="00DA6470"/>
    <w:rsid w:val="00DB0260"/>
    <w:rsid w:val="00DB03B2"/>
    <w:rsid w:val="00DB1E21"/>
    <w:rsid w:val="00DB307E"/>
    <w:rsid w:val="00DB4C43"/>
    <w:rsid w:val="00DB5E11"/>
    <w:rsid w:val="00DB7061"/>
    <w:rsid w:val="00DB7C64"/>
    <w:rsid w:val="00DC0604"/>
    <w:rsid w:val="00DC09EE"/>
    <w:rsid w:val="00DC0EF1"/>
    <w:rsid w:val="00DC24AF"/>
    <w:rsid w:val="00DC66E0"/>
    <w:rsid w:val="00DC6A6A"/>
    <w:rsid w:val="00DD2C4B"/>
    <w:rsid w:val="00DD32EC"/>
    <w:rsid w:val="00DE4690"/>
    <w:rsid w:val="00DE4B71"/>
    <w:rsid w:val="00DE4D74"/>
    <w:rsid w:val="00DE705A"/>
    <w:rsid w:val="00DF121A"/>
    <w:rsid w:val="00DF1773"/>
    <w:rsid w:val="00DF6973"/>
    <w:rsid w:val="00DF72EC"/>
    <w:rsid w:val="00DF7ECD"/>
    <w:rsid w:val="00E000C1"/>
    <w:rsid w:val="00E026E0"/>
    <w:rsid w:val="00E06C77"/>
    <w:rsid w:val="00E11854"/>
    <w:rsid w:val="00E124E5"/>
    <w:rsid w:val="00E1472E"/>
    <w:rsid w:val="00E14EAD"/>
    <w:rsid w:val="00E150B0"/>
    <w:rsid w:val="00E169ED"/>
    <w:rsid w:val="00E20454"/>
    <w:rsid w:val="00E25670"/>
    <w:rsid w:val="00E26C6C"/>
    <w:rsid w:val="00E26F56"/>
    <w:rsid w:val="00E30D77"/>
    <w:rsid w:val="00E31B52"/>
    <w:rsid w:val="00E3301A"/>
    <w:rsid w:val="00E33FD7"/>
    <w:rsid w:val="00E3418B"/>
    <w:rsid w:val="00E35A91"/>
    <w:rsid w:val="00E40246"/>
    <w:rsid w:val="00E40C7E"/>
    <w:rsid w:val="00E41BE9"/>
    <w:rsid w:val="00E41FAC"/>
    <w:rsid w:val="00E433A0"/>
    <w:rsid w:val="00E44E66"/>
    <w:rsid w:val="00E45102"/>
    <w:rsid w:val="00E454AA"/>
    <w:rsid w:val="00E52391"/>
    <w:rsid w:val="00E563C5"/>
    <w:rsid w:val="00E61604"/>
    <w:rsid w:val="00E616DA"/>
    <w:rsid w:val="00E642ED"/>
    <w:rsid w:val="00E6481A"/>
    <w:rsid w:val="00E65E5B"/>
    <w:rsid w:val="00E65F19"/>
    <w:rsid w:val="00E669A2"/>
    <w:rsid w:val="00E709E5"/>
    <w:rsid w:val="00E7301B"/>
    <w:rsid w:val="00E7593A"/>
    <w:rsid w:val="00E85BB6"/>
    <w:rsid w:val="00E86F78"/>
    <w:rsid w:val="00E86FED"/>
    <w:rsid w:val="00E872F4"/>
    <w:rsid w:val="00E87495"/>
    <w:rsid w:val="00E876CF"/>
    <w:rsid w:val="00E90125"/>
    <w:rsid w:val="00E9128F"/>
    <w:rsid w:val="00E9170D"/>
    <w:rsid w:val="00E92F83"/>
    <w:rsid w:val="00E9563E"/>
    <w:rsid w:val="00E95D7E"/>
    <w:rsid w:val="00EA1428"/>
    <w:rsid w:val="00EA205E"/>
    <w:rsid w:val="00EA2BC5"/>
    <w:rsid w:val="00EA5CFF"/>
    <w:rsid w:val="00EB5D6E"/>
    <w:rsid w:val="00EC6B3B"/>
    <w:rsid w:val="00ED1913"/>
    <w:rsid w:val="00ED25D5"/>
    <w:rsid w:val="00ED5DE4"/>
    <w:rsid w:val="00EE26D7"/>
    <w:rsid w:val="00EE3F31"/>
    <w:rsid w:val="00EE648D"/>
    <w:rsid w:val="00EE7CD5"/>
    <w:rsid w:val="00EF00C4"/>
    <w:rsid w:val="00EF0B07"/>
    <w:rsid w:val="00EF11FF"/>
    <w:rsid w:val="00EF1ED5"/>
    <w:rsid w:val="00EF26AF"/>
    <w:rsid w:val="00EF4412"/>
    <w:rsid w:val="00EF4E16"/>
    <w:rsid w:val="00EF5ED6"/>
    <w:rsid w:val="00F00213"/>
    <w:rsid w:val="00F0113F"/>
    <w:rsid w:val="00F019B7"/>
    <w:rsid w:val="00F04436"/>
    <w:rsid w:val="00F05E25"/>
    <w:rsid w:val="00F06FD8"/>
    <w:rsid w:val="00F07606"/>
    <w:rsid w:val="00F1004F"/>
    <w:rsid w:val="00F13A69"/>
    <w:rsid w:val="00F1740F"/>
    <w:rsid w:val="00F210BB"/>
    <w:rsid w:val="00F22637"/>
    <w:rsid w:val="00F23C40"/>
    <w:rsid w:val="00F24421"/>
    <w:rsid w:val="00F264ED"/>
    <w:rsid w:val="00F2753D"/>
    <w:rsid w:val="00F27D72"/>
    <w:rsid w:val="00F34F1F"/>
    <w:rsid w:val="00F35F77"/>
    <w:rsid w:val="00F3609D"/>
    <w:rsid w:val="00F360E7"/>
    <w:rsid w:val="00F42033"/>
    <w:rsid w:val="00F438A1"/>
    <w:rsid w:val="00F44CC1"/>
    <w:rsid w:val="00F47244"/>
    <w:rsid w:val="00F50142"/>
    <w:rsid w:val="00F50B40"/>
    <w:rsid w:val="00F54402"/>
    <w:rsid w:val="00F54CD7"/>
    <w:rsid w:val="00F5662C"/>
    <w:rsid w:val="00F57BF5"/>
    <w:rsid w:val="00F61349"/>
    <w:rsid w:val="00F6393D"/>
    <w:rsid w:val="00F63B20"/>
    <w:rsid w:val="00F6404B"/>
    <w:rsid w:val="00F701A1"/>
    <w:rsid w:val="00F72C14"/>
    <w:rsid w:val="00F73941"/>
    <w:rsid w:val="00F74CE8"/>
    <w:rsid w:val="00F77168"/>
    <w:rsid w:val="00F7724C"/>
    <w:rsid w:val="00F77396"/>
    <w:rsid w:val="00F77AB0"/>
    <w:rsid w:val="00F806B6"/>
    <w:rsid w:val="00F81293"/>
    <w:rsid w:val="00F81C50"/>
    <w:rsid w:val="00F81E78"/>
    <w:rsid w:val="00F83EA7"/>
    <w:rsid w:val="00F85188"/>
    <w:rsid w:val="00F8567A"/>
    <w:rsid w:val="00F85C95"/>
    <w:rsid w:val="00F90B1A"/>
    <w:rsid w:val="00F9462C"/>
    <w:rsid w:val="00F95CD6"/>
    <w:rsid w:val="00FA6AEB"/>
    <w:rsid w:val="00FA6DB7"/>
    <w:rsid w:val="00FB08D1"/>
    <w:rsid w:val="00FB1021"/>
    <w:rsid w:val="00FB1F99"/>
    <w:rsid w:val="00FB44C0"/>
    <w:rsid w:val="00FB50A7"/>
    <w:rsid w:val="00FB67DB"/>
    <w:rsid w:val="00FC047C"/>
    <w:rsid w:val="00FC06B5"/>
    <w:rsid w:val="00FC16C3"/>
    <w:rsid w:val="00FC18C4"/>
    <w:rsid w:val="00FC1D49"/>
    <w:rsid w:val="00FC3B16"/>
    <w:rsid w:val="00FC4095"/>
    <w:rsid w:val="00FC5D13"/>
    <w:rsid w:val="00FC6E92"/>
    <w:rsid w:val="00FD0B7C"/>
    <w:rsid w:val="00FD1443"/>
    <w:rsid w:val="00FD3779"/>
    <w:rsid w:val="00FD5EC0"/>
    <w:rsid w:val="00FD6D4F"/>
    <w:rsid w:val="00FE00BA"/>
    <w:rsid w:val="00FE01D2"/>
    <w:rsid w:val="00FE30AE"/>
    <w:rsid w:val="00FE4C35"/>
    <w:rsid w:val="00FE561E"/>
    <w:rsid w:val="00FE6A2A"/>
    <w:rsid w:val="00FF1DF9"/>
    <w:rsid w:val="00FF2766"/>
    <w:rsid w:val="00FF30BF"/>
    <w:rsid w:val="00FF554B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dadfd7"/>
    </o:shapedefaults>
    <o:shapelayout v:ext="edit">
      <o:idmap v:ext="edit" data="1"/>
    </o:shapelayout>
  </w:shapeDefaults>
  <w:decimalSymbol w:val="."/>
  <w:listSeparator w:val=","/>
  <w14:docId w14:val="509CA982"/>
  <w15:docId w15:val="{4683E13A-62AC-4D3F-9282-06F42453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32400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23707B"/>
    <w:pPr>
      <w:spacing w:before="48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BC39C4"/>
    <w:pPr>
      <w:tabs>
        <w:tab w:val="left" w:pos="900"/>
      </w:tabs>
      <w:outlineLvl w:val="2"/>
    </w:pPr>
    <w:rPr>
      <w:bCs/>
      <w:caps/>
      <w:sz w:val="14"/>
    </w:rPr>
  </w:style>
  <w:style w:type="paragraph" w:styleId="Heading4">
    <w:name w:val="heading 4"/>
    <w:basedOn w:val="Normal"/>
    <w:next w:val="Normal"/>
    <w:qFormat/>
    <w:rsid w:val="002578E3"/>
    <w:pPr>
      <w:outlineLvl w:val="3"/>
    </w:pPr>
    <w:rPr>
      <w:b/>
      <w:caps/>
      <w:sz w:val="1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BC39C4"/>
    <w:rPr>
      <w:rFonts w:ascii="Tahoma" w:hAnsi="Tahoma"/>
      <w:bCs/>
      <w:caps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styleId="BodyText">
    <w:name w:val="Body Text"/>
    <w:basedOn w:val="Normal"/>
    <w:rsid w:val="00BE6697"/>
    <w:pPr>
      <w:framePr w:hSpace="187" w:wrap="around" w:vAnchor="page" w:hAnchor="page" w:xAlign="center" w:y="3601"/>
      <w:spacing w:after="160"/>
      <w:suppressOverlap/>
    </w:pPr>
  </w:style>
  <w:style w:type="paragraph" w:customStyle="1" w:styleId="ColumnHeadings">
    <w:name w:val="Column Headings"/>
    <w:basedOn w:val="Heading3"/>
    <w:rsid w:val="002578E3"/>
    <w:rPr>
      <w:bCs w:val="0"/>
      <w:color w:val="333333"/>
    </w:rPr>
  </w:style>
  <w:style w:type="paragraph" w:styleId="Header">
    <w:name w:val="header"/>
    <w:basedOn w:val="Normal"/>
    <w:rsid w:val="00BE66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6697"/>
    <w:pPr>
      <w:tabs>
        <w:tab w:val="center" w:pos="4320"/>
        <w:tab w:val="right" w:pos="8640"/>
      </w:tabs>
    </w:pPr>
  </w:style>
  <w:style w:type="paragraph" w:customStyle="1" w:styleId="Heading3wSpaceBefore">
    <w:name w:val="Heading 3 w/Space Before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BC39C4"/>
    <w:pPr>
      <w:framePr w:hSpace="187" w:wrap="around" w:vAnchor="page" w:hAnchor="page" w:xAlign="center" w:y="3601"/>
      <w:suppressOverlap/>
      <w:jc w:val="right"/>
    </w:pPr>
    <w:rPr>
      <w:color w:val="333333"/>
    </w:rPr>
  </w:style>
  <w:style w:type="paragraph" w:customStyle="1" w:styleId="FooterAddress">
    <w:name w:val="Footer Address"/>
    <w:basedOn w:val="Normal"/>
    <w:rsid w:val="00634D2A"/>
    <w:pPr>
      <w:pBdr>
        <w:left w:val="single" w:sz="4" w:space="4" w:color="003300"/>
      </w:pBdr>
    </w:pPr>
  </w:style>
  <w:style w:type="paragraph" w:customStyle="1" w:styleId="CompanySlogan">
    <w:name w:val="Company Slogan"/>
    <w:basedOn w:val="Normal"/>
    <w:link w:val="CompanySloganChar"/>
    <w:rsid w:val="00BE6697"/>
    <w:pPr>
      <w:spacing w:before="120"/>
      <w:jc w:val="center"/>
    </w:pPr>
    <w:rPr>
      <w:i/>
    </w:rPr>
  </w:style>
  <w:style w:type="character" w:customStyle="1" w:styleId="CompanySloganChar">
    <w:name w:val="Company Slogan Char"/>
    <w:link w:val="CompanySlogan"/>
    <w:rsid w:val="00BE6697"/>
    <w:rPr>
      <w:rFonts w:ascii="Tahoma" w:hAnsi="Tahoma"/>
      <w:i/>
      <w:sz w:val="16"/>
      <w:szCs w:val="24"/>
      <w:lang w:val="en-US" w:eastAsia="en-US" w:bidi="ar-SA"/>
    </w:rPr>
  </w:style>
  <w:style w:type="character" w:styleId="Strong">
    <w:name w:val="Strong"/>
    <w:qFormat/>
    <w:rsid w:val="00065EBB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74098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4098F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B7209"/>
    <w:pPr>
      <w:ind w:left="720"/>
    </w:pPr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F81293"/>
    <w:rPr>
      <w:rFonts w:ascii="Times New Roman" w:hAnsi="Times New Roman" w:cs="Times New Roman" w:hint="default"/>
      <w:color w:val="0000FF"/>
      <w:u w:val="single"/>
    </w:rPr>
  </w:style>
  <w:style w:type="character" w:customStyle="1" w:styleId="pp-headline-item">
    <w:name w:val="pp-headline-item"/>
    <w:rsid w:val="0085330D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udler\AppData\Local\Temp\WorkReviewCRM-6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62A8B1E316B4A812CF0E8B7434E48" ma:contentTypeVersion="13" ma:contentTypeDescription="Create a new document." ma:contentTypeScope="" ma:versionID="9899cb093153bc97c1d7e6c443d5a2f8">
  <xsd:schema xmlns:xsd="http://www.w3.org/2001/XMLSchema" xmlns:xs="http://www.w3.org/2001/XMLSchema" xmlns:p="http://schemas.microsoft.com/office/2006/metadata/properties" xmlns:ns3="6e1af2ed-3e01-42b8-a7bc-9a89fb316002" xmlns:ns4="59971204-c949-4d88-a6a0-617b7d48f029" targetNamespace="http://schemas.microsoft.com/office/2006/metadata/properties" ma:root="true" ma:fieldsID="9f0a77bb72f9a03c26b9831e8d1895b2" ns3:_="" ns4:_="">
    <xsd:import namespace="6e1af2ed-3e01-42b8-a7bc-9a89fb316002"/>
    <xsd:import namespace="59971204-c949-4d88-a6a0-617b7d48f0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f2ed-3e01-42b8-a7bc-9a89fb3160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204-c949-4d88-a6a0-617b7d48f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F60B8-705B-4F97-BC02-4A294D865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af2ed-3e01-42b8-a7bc-9a89fb316002"/>
    <ds:schemaRef ds:uri="59971204-c949-4d88-a6a0-617b7d48f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DE3878-1DDF-44D6-B42A-93049230B2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4C66E-FBD3-480F-B5BF-8DAA83CB76ED}">
  <ds:schemaRefs>
    <ds:schemaRef ds:uri="http://purl.org/dc/elements/1.1/"/>
    <ds:schemaRef ds:uri="http://schemas.microsoft.com/office/2006/metadata/properties"/>
    <ds:schemaRef ds:uri="6e1af2ed-3e01-42b8-a7bc-9a89fb316002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9971204-c949-4d88-a6a0-617b7d48f02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C8124BE-ED3C-4631-A10E-9898EA06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WorkReviewCRM-6.dotm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R. Sudler</dc:creator>
  <cp:lastModifiedBy>Brandon R. Sudler</cp:lastModifiedBy>
  <cp:revision>2</cp:revision>
  <cp:lastPrinted>2013-03-21T12:39:00Z</cp:lastPrinted>
  <dcterms:created xsi:type="dcterms:W3CDTF">2020-05-22T17:25:00Z</dcterms:created>
  <dcterms:modified xsi:type="dcterms:W3CDTF">2020-05-22T17:25:00Z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TC010219741033</vt:lpwstr>
  </property>
  <property fmtid="{D5CDD505-2E9C-101B-9397-08002B2CF9AE}" pid="3" name="ContentTypeId">
    <vt:lpwstr>0x01010086462A8B1E316B4A812CF0E8B7434E48</vt:lpwstr>
  </property>
</Properties>
</file>